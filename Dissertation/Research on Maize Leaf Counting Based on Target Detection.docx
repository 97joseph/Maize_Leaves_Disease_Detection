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4966F9">
      <w:pPr>
        <w:pStyle w:val="Title"/>
      </w:pPr>
      <w:sdt>
        <w:sdtPr>
          <w:alias w:val="Title:"/>
          <w:tag w:val="Title:"/>
          <w:id w:val="726351117"/>
          <w:placeholder>
            <w:docPart w:val="FD508B2CD011488982D497C1AC731B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Research on Maize Leaf Counting Based on Target Detection</w:t>
          </w:r>
        </w:sdtContent>
      </w:sdt>
    </w:p>
    <w:sdt>
      <w:sdtPr>
        <w:alias w:val="Author Name(s), First M. Last, Omit Titles and Degrees:"/>
        <w:tag w:val="Author Name(s), First M. Last, Omit Titles and Degrees:"/>
        <w:id w:val="-1736158886"/>
        <w:placeholder>
          <w:docPart w:val="2B4C2212BF4D48DDABC454A5535DEF81"/>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6775CF" w:rsidP="00B823AA">
      <w:pPr>
        <w:pStyle w:val="Title2"/>
      </w:pPr>
      <w:sdt>
        <w:sdtPr>
          <w:alias w:val="Institutional Affiliation(s):"/>
          <w:tag w:val="Institutional Affiliation(s):"/>
          <w:id w:val="-1771543088"/>
          <w:placeholder>
            <w:docPart w:val="D3E250A5ED004D6AA1E05C098C0B74C9"/>
          </w:placeholder>
          <w:temporary/>
          <w:showingPlcHdr/>
          <w15:appearance w15:val="hidden"/>
          <w:text/>
        </w:sdtPr>
        <w:sdtEndPr/>
        <w:sdtContent>
          <w:r w:rsidR="005D3A03">
            <w:t>[Institutional Affiliation(s)]</w:t>
          </w:r>
        </w:sdtContent>
      </w:sdt>
    </w:p>
    <w:sdt>
      <w:sdtPr>
        <w:alias w:val="Author Note:"/>
        <w:tag w:val="Author Note:"/>
        <w:id w:val="266668659"/>
        <w:placeholder>
          <w:docPart w:val="DF1B703D45D04699BF745785DD808374"/>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B5E203712C674C559CE08878843AD110"/>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FD5E1F4CD2A445B1B915BBD9F3354CF4"/>
        </w:placeholder>
        <w:temporary/>
        <w:showingPlcHdr/>
        <w15:appearance w15:val="hidden"/>
      </w:sdtPr>
      <w:sdtEndPr/>
      <w:sdtContent>
        <w:p w:rsidR="00E81978" w:rsidRDefault="005D3A03">
          <w:pPr>
            <w:pStyle w:val="SectionTitle"/>
          </w:pPr>
          <w:r>
            <w:t>Abstract</w:t>
          </w:r>
        </w:p>
      </w:sdtContent>
    </w:sdt>
    <w:p w:rsidR="00FB2BCC" w:rsidRDefault="00FB2BCC" w:rsidP="00FB2BCC">
      <w:pPr>
        <w:pStyle w:val="NoSpacing"/>
      </w:pPr>
      <w:r>
        <w:t xml:space="preserve">This paper </w:t>
      </w:r>
      <w:r w:rsidRPr="00143E06">
        <w:t xml:space="preserve">proposes an enhanced YOLOv5n model, named CTR_YOLOv5n, that incorporates a Coordinate Attention (CA) mechanism and a </w:t>
      </w:r>
      <w:proofErr w:type="spellStart"/>
      <w:r w:rsidRPr="00143E06">
        <w:t>Swin</w:t>
      </w:r>
      <w:proofErr w:type="spellEnd"/>
      <w:r w:rsidRPr="00143E06">
        <w:t xml:space="preserve"> Transformer (STR) detection head to identify common maize diseases, such as leaf spot, gray spot, and rust, in mobile applications. Maize diseases are known to occur frequently and are complicated and difficult to control, which can have a significant impact on maize yield and quality. By building upon the lightweight YOLOv5n model, the accuracy of the CTR_YOLOv5n model is improved through the addition of a CA attention module, which enhances the model's global information acquisition capabilities by using TR2 as the detection head. The algorithm model achieves an average recognition accuracy of 95.2%, which is 2.8% higher than the original model, and the memory size is significantly reduced to 5.1MB compared to 92.9MB of YOLOv5l, which meets the requirement of being lightweight. Compared with mainstream attention mechanisms like SE, CBAM, and ECA, the CA mechanism used in this model provides better recognition results and higher accuracy, enabling fast and accurate recognition of maize leaf diseases with fewer computational resources. These findings provide new insights and methods for real-time recognition of maize and other crop spots in mobile applications.</w:t>
      </w:r>
    </w:p>
    <w:p w:rsidR="00E81978" w:rsidRDefault="00E81978">
      <w:pPr>
        <w:pStyle w:val="NoSpacing"/>
      </w:pPr>
    </w:p>
    <w:p w:rsidR="00E81978" w:rsidRDefault="005D3A03">
      <w:r>
        <w:rPr>
          <w:rStyle w:val="Emphasis"/>
        </w:rPr>
        <w:t>Keywords</w:t>
      </w:r>
      <w:r>
        <w:t xml:space="preserve">:  </w:t>
      </w:r>
      <w:r w:rsidR="00FB2BCC">
        <w:t>Maize-Leaf Anomaly; Object Detection; Deep-</w:t>
      </w:r>
      <w:proofErr w:type="gramStart"/>
      <w:r w:rsidR="00FB2BCC">
        <w:t>Learning ;</w:t>
      </w:r>
      <w:proofErr w:type="gramEnd"/>
      <w:r w:rsidR="00FB2BCC">
        <w:t xml:space="preserve"> Digital Agriculture</w:t>
      </w:r>
    </w:p>
    <w:p w:rsidR="00E81978" w:rsidRDefault="006775CF">
      <w:pPr>
        <w:pStyle w:val="SectionTitle"/>
      </w:pPr>
      <w:sdt>
        <w:sdtPr>
          <w:alias w:val="Section title:"/>
          <w:tag w:val="Section title:"/>
          <w:id w:val="984196707"/>
          <w:placeholder>
            <w:docPart w:val="1CE73742D41940788B4E2EA8BBE5DBE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966F9">
            <w:t>Research on Maize Leaf Counting Based on Target Detection</w:t>
          </w:r>
        </w:sdtContent>
      </w:sdt>
    </w:p>
    <w:sdt>
      <w:sdtPr>
        <w:alias w:val="Section text:"/>
        <w:tag w:val="Section text:"/>
        <w:id w:val="-1322272011"/>
        <w:placeholder>
          <w:docPart w:val="C0235D09CFB34DECAC8B41CCC89B3915"/>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A830E5517012410B8AA8D123D4BD8B03"/>
        </w:placeholder>
        <w:temporary/>
        <w:showingPlcHdr/>
        <w15:appearance w15:val="hidden"/>
        <w:text/>
      </w:sdtPr>
      <w:sdtEndPr/>
      <w:sdtContent>
        <w:p w:rsidR="00E81978" w:rsidRDefault="005D3A03">
          <w:pPr>
            <w:pStyle w:val="Heading1"/>
          </w:pPr>
          <w:r>
            <w:t>[Heading 1]</w:t>
          </w:r>
        </w:p>
      </w:sdtContent>
    </w:sdt>
    <w:p w:rsidR="00E81978" w:rsidRDefault="006775CF">
      <w:sdt>
        <w:sdtPr>
          <w:alias w:val="Paragraph text:"/>
          <w:tag w:val="Paragraph text:"/>
          <w:id w:val="1404798514"/>
          <w:placeholder>
            <w:docPart w:val="698E06DECDCC496CBB965D2F59EFB9CF"/>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6775CF" w:rsidP="00C31D30">
      <w:pPr>
        <w:pStyle w:val="Heading2"/>
      </w:pPr>
      <w:sdt>
        <w:sdtPr>
          <w:alias w:val="Heading 2:"/>
          <w:tag w:val="Heading 2:"/>
          <w:id w:val="1203442487"/>
          <w:placeholder>
            <w:docPart w:val="59FD047BBB6846E28941BFC2F0476E0F"/>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362240E849354A37B9466ED62270D0F3"/>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6775CF" w:rsidP="00C31D30">
      <w:pPr>
        <w:pStyle w:val="Heading3"/>
      </w:pPr>
      <w:sdt>
        <w:sdtPr>
          <w:alias w:val="Heading 3:"/>
          <w:tag w:val="Heading 3:"/>
          <w:id w:val="1751771428"/>
          <w:placeholder>
            <w:docPart w:val="3E526DD7D1DE477692B96DB47306BE9D"/>
          </w:placeholder>
          <w:temporary/>
          <w:showingPlcHdr/>
          <w15:appearance w15:val="hidden"/>
          <w:text/>
        </w:sdtPr>
        <w:sdtEndPr/>
        <w:sdtContent>
          <w:r w:rsidR="005D3A03" w:rsidRPr="00C31D30">
            <w:t>[Heading 3]</w:t>
          </w:r>
        </w:sdtContent>
      </w:sdt>
      <w:r w:rsidR="00355DCA" w:rsidRPr="00C31D30">
        <w:t>.</w:t>
      </w:r>
    </w:p>
    <w:p w:rsidR="00E81978" w:rsidRDefault="006775CF">
      <w:pPr>
        <w:rPr>
          <w:b/>
          <w:bCs/>
        </w:rPr>
      </w:pPr>
      <w:sdt>
        <w:sdtPr>
          <w:alias w:val="Paragraph text:"/>
          <w:tag w:val="Paragraph text:"/>
          <w:id w:val="2054876750"/>
          <w:placeholder>
            <w:docPart w:val="24A7A94879044CF19D501B0F1EDBB229"/>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6775CF" w:rsidP="00C31D30">
      <w:pPr>
        <w:pStyle w:val="Heading4"/>
      </w:pPr>
      <w:sdt>
        <w:sdtPr>
          <w:alias w:val="Heading 4:"/>
          <w:tag w:val="Heading 4:"/>
          <w:id w:val="-685361587"/>
          <w:placeholder>
            <w:docPart w:val="558152591D3A4426A28D4FBDBD3795CE"/>
          </w:placeholder>
          <w:temporary/>
          <w:showingPlcHdr/>
          <w15:appearance w15:val="hidden"/>
          <w:text/>
        </w:sdtPr>
        <w:sdtEndPr/>
        <w:sdtContent>
          <w:r w:rsidR="005D3A03" w:rsidRPr="00C31D30">
            <w:t>[Heading 4]</w:t>
          </w:r>
        </w:sdtContent>
      </w:sdt>
      <w:r w:rsidR="00355DCA" w:rsidRPr="00C31D30">
        <w:t>.</w:t>
      </w:r>
    </w:p>
    <w:p w:rsidR="00E81978" w:rsidRDefault="006775CF">
      <w:pPr>
        <w:rPr>
          <w:b/>
          <w:bCs/>
        </w:rPr>
      </w:pPr>
      <w:sdt>
        <w:sdtPr>
          <w:alias w:val="Paragraph text:"/>
          <w:tag w:val="Paragraph text:"/>
          <w:id w:val="-1987159626"/>
          <w:placeholder>
            <w:docPart w:val="486DC5124A4B47B19D19EB2E0995F10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56CC67D8D444B66A31A07DDEAF63299"/>
          </w:placeholder>
          <w:temporary/>
          <w:showingPlcHdr/>
          <w15:appearance w15:val="hidden"/>
          <w:text/>
        </w:sdtPr>
        <w:sdtEndPr/>
        <w:sdtContent>
          <w:r w:rsidR="00BA45DB">
            <w:t>Last Name, Year</w:t>
          </w:r>
        </w:sdtContent>
      </w:sdt>
      <w:r w:rsidR="00BA45DB">
        <w:t>)</w:t>
      </w:r>
    </w:p>
    <w:p w:rsidR="00355DCA" w:rsidRPr="00C31D30" w:rsidRDefault="006775CF" w:rsidP="00C31D30">
      <w:pPr>
        <w:pStyle w:val="Heading5"/>
      </w:pPr>
      <w:sdt>
        <w:sdtPr>
          <w:alias w:val="Heading 5:"/>
          <w:tag w:val="Heading 5:"/>
          <w:id w:val="-53853956"/>
          <w:placeholder>
            <w:docPart w:val="4B0C65D22CFD4DA691D2862CB46DD0C0"/>
          </w:placeholder>
          <w:temporary/>
          <w:showingPlcHdr/>
          <w15:appearance w15:val="hidden"/>
          <w:text/>
        </w:sdtPr>
        <w:sdtEndPr/>
        <w:sdtContent>
          <w:r w:rsidR="005D3A03" w:rsidRPr="00C31D30">
            <w:t>[Heading 5]</w:t>
          </w:r>
        </w:sdtContent>
      </w:sdt>
      <w:r w:rsidR="00355DCA" w:rsidRPr="00C31D30">
        <w:t>.</w:t>
      </w:r>
    </w:p>
    <w:p w:rsidR="00E81978" w:rsidRDefault="006775CF">
      <w:sdt>
        <w:sdtPr>
          <w:alias w:val="Paragraph text:"/>
          <w:tag w:val="Paragraph text:"/>
          <w:id w:val="1216239889"/>
          <w:placeholder>
            <w:docPart w:val="63BA97534FE04A2985899C5D5021DDE6"/>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FF8150F198B144A2AC0A5ADFB85A208C"/>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Start w:id="0" w:name="_GoBack"/>
          <w:bookmarkEnd w:id="0"/>
        </w:p>
        <w:p w:rsidR="009245F9" w:rsidRPr="009245F9" w:rsidRDefault="009245F9" w:rsidP="009245F9">
          <w:pPr>
            <w:numPr>
              <w:ilvl w:val="0"/>
              <w:numId w:val="16"/>
            </w:numPr>
          </w:pPr>
          <w:r w:rsidRPr="009245F9">
            <w:t xml:space="preserve">Cao, T.; Zhang, X.; Chen, X.; Peng, X.; Lin, J. Maize Disease Classification Method Based on Spatial Attention Mechanism and </w:t>
          </w:r>
          <w:bookmarkStart w:id="1" w:name="_bookmark18"/>
          <w:bookmarkEnd w:id="1"/>
          <w:proofErr w:type="spellStart"/>
          <w:r w:rsidRPr="009245F9">
            <w:t>DenseNet</w:t>
          </w:r>
          <w:proofErr w:type="spellEnd"/>
          <w:r w:rsidRPr="009245F9">
            <w:t xml:space="preserve">. </w:t>
          </w:r>
          <w:r w:rsidRPr="009245F9">
            <w:rPr>
              <w:i/>
            </w:rPr>
            <w:t xml:space="preserve">Radio Eng. </w:t>
          </w:r>
          <w:r w:rsidRPr="009245F9">
            <w:rPr>
              <w:b/>
            </w:rPr>
            <w:t>2022</w:t>
          </w:r>
          <w:r w:rsidRPr="009245F9">
            <w:t xml:space="preserve">, </w:t>
          </w:r>
          <w:r w:rsidRPr="009245F9">
            <w:rPr>
              <w:i/>
            </w:rPr>
            <w:t>52</w:t>
          </w:r>
          <w:r w:rsidRPr="009245F9">
            <w:t>, 1710–1717.</w:t>
          </w:r>
        </w:p>
        <w:p w:rsidR="009245F9" w:rsidRPr="009245F9" w:rsidRDefault="009245F9" w:rsidP="009245F9">
          <w:pPr>
            <w:numPr>
              <w:ilvl w:val="0"/>
              <w:numId w:val="16"/>
            </w:numPr>
          </w:pPr>
          <w:r w:rsidRPr="009245F9">
            <w:t xml:space="preserve">Fan, X.; Zhou, J.; Xu, Y.; Peng, X. Maize Disease Recognition under Complicated Background Based on Improved Convolutional </w:t>
          </w:r>
          <w:bookmarkStart w:id="2" w:name="_bookmark19"/>
          <w:bookmarkEnd w:id="2"/>
          <w:r w:rsidRPr="009245F9">
            <w:t xml:space="preserve">Neural Network. </w:t>
          </w:r>
          <w:r w:rsidRPr="009245F9">
            <w:rPr>
              <w:i/>
            </w:rPr>
            <w:t xml:space="preserve">Trans. Chin. Soc. Agric. Mach. </w:t>
          </w:r>
          <w:r w:rsidRPr="009245F9">
            <w:rPr>
              <w:b/>
            </w:rPr>
            <w:t>2021</w:t>
          </w:r>
          <w:r w:rsidRPr="009245F9">
            <w:t xml:space="preserve">, </w:t>
          </w:r>
          <w:r w:rsidRPr="009245F9">
            <w:rPr>
              <w:i/>
            </w:rPr>
            <w:t>52</w:t>
          </w:r>
          <w:r w:rsidRPr="009245F9">
            <w:t>, 210–217.</w:t>
          </w:r>
        </w:p>
        <w:p w:rsidR="009245F9" w:rsidRPr="009245F9" w:rsidRDefault="009245F9" w:rsidP="009245F9">
          <w:pPr>
            <w:numPr>
              <w:ilvl w:val="0"/>
              <w:numId w:val="16"/>
            </w:numPr>
          </w:pPr>
          <w:r w:rsidRPr="009245F9">
            <w:t xml:space="preserve">Bao, W.; Huang, X.; Hu, G.; Liang, D. Identification of maize leaf diseases using improved convolutional neural network. </w:t>
          </w:r>
          <w:r w:rsidRPr="009245F9">
            <w:rPr>
              <w:i/>
            </w:rPr>
            <w:t xml:space="preserve">Trans. </w:t>
          </w:r>
          <w:bookmarkStart w:id="3" w:name="_bookmark20"/>
          <w:bookmarkEnd w:id="3"/>
          <w:r w:rsidRPr="009245F9">
            <w:rPr>
              <w:i/>
            </w:rPr>
            <w:t xml:space="preserve">Chin. Soc. Agric. Eng. </w:t>
          </w:r>
          <w:r w:rsidRPr="009245F9">
            <w:rPr>
              <w:b/>
            </w:rPr>
            <w:t>2021</w:t>
          </w:r>
          <w:r w:rsidRPr="009245F9">
            <w:t xml:space="preserve">, </w:t>
          </w:r>
          <w:r w:rsidRPr="009245F9">
            <w:rPr>
              <w:i/>
            </w:rPr>
            <w:t>37</w:t>
          </w:r>
          <w:r w:rsidRPr="009245F9">
            <w:t>, 160–167.</w:t>
          </w:r>
        </w:p>
        <w:p w:rsidR="009245F9" w:rsidRPr="009245F9" w:rsidRDefault="009245F9" w:rsidP="009245F9">
          <w:pPr>
            <w:numPr>
              <w:ilvl w:val="0"/>
              <w:numId w:val="16"/>
            </w:numPr>
          </w:pPr>
          <w:r w:rsidRPr="009245F9">
            <w:t xml:space="preserve">Wang, Y.; Wu, J.; Lan, P.; Li, F.; Ge, C.; Sun, F. Apple disease identification using improved Faster R-CNN. </w:t>
          </w:r>
          <w:r w:rsidRPr="009245F9">
            <w:rPr>
              <w:i/>
            </w:rPr>
            <w:t xml:space="preserve">J. For. Eng. </w:t>
          </w:r>
          <w:r w:rsidRPr="009245F9">
            <w:rPr>
              <w:b/>
            </w:rPr>
            <w:t>2022</w:t>
          </w:r>
          <w:r w:rsidRPr="009245F9">
            <w:t xml:space="preserve">, </w:t>
          </w:r>
          <w:r w:rsidRPr="009245F9">
            <w:rPr>
              <w:i/>
            </w:rPr>
            <w:t>7</w:t>
          </w:r>
          <w:r w:rsidRPr="009245F9">
            <w:t xml:space="preserve">, </w:t>
          </w:r>
          <w:bookmarkStart w:id="4" w:name="_bookmark21"/>
          <w:bookmarkEnd w:id="4"/>
          <w:r w:rsidRPr="009245F9">
            <w:t>153–159. [</w:t>
          </w:r>
          <w:proofErr w:type="spellStart"/>
          <w:r w:rsidRPr="009245F9">
            <w:fldChar w:fldCharType="begin"/>
          </w:r>
          <w:r w:rsidRPr="009245F9">
            <w:instrText xml:space="preserve"> HYPERLINK "http://doi.org/10.13360/j.issn.2096-1359.202104028"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rPr>
              <w:i/>
            </w:rPr>
          </w:pPr>
          <w:r w:rsidRPr="009245F9">
            <w:t xml:space="preserve">Huang, Y.; Ai, X. Research on Classification of Corn Leaf Disease Image by Improved Residual Network. </w:t>
          </w:r>
          <w:proofErr w:type="spellStart"/>
          <w:r w:rsidRPr="009245F9">
            <w:rPr>
              <w:i/>
            </w:rPr>
            <w:t>Comput</w:t>
          </w:r>
          <w:proofErr w:type="spellEnd"/>
          <w:r w:rsidRPr="009245F9">
            <w:rPr>
              <w:i/>
            </w:rPr>
            <w:t>. Eng. Appl.</w:t>
          </w:r>
        </w:p>
        <w:p w:rsidR="009245F9" w:rsidRPr="009245F9" w:rsidRDefault="009245F9" w:rsidP="009245F9">
          <w:bookmarkStart w:id="5" w:name="_bookmark22"/>
          <w:bookmarkEnd w:id="5"/>
          <w:r w:rsidRPr="009245F9">
            <w:rPr>
              <w:b/>
            </w:rPr>
            <w:t>2021</w:t>
          </w:r>
          <w:r w:rsidRPr="009245F9">
            <w:t xml:space="preserve">, </w:t>
          </w:r>
          <w:r w:rsidRPr="009245F9">
            <w:rPr>
              <w:i/>
            </w:rPr>
            <w:t>57</w:t>
          </w:r>
          <w:r w:rsidRPr="009245F9">
            <w:t>, 178–184. [</w:t>
          </w:r>
          <w:proofErr w:type="spellStart"/>
          <w:r w:rsidRPr="009245F9">
            <w:fldChar w:fldCharType="begin"/>
          </w:r>
          <w:r w:rsidRPr="009245F9">
            <w:instrText xml:space="preserve"> HYPERLINK "http://doi.org/10.3778/j.issn.1002-8331.2105-0321"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bookmarkStart w:id="6" w:name="_bookmark23"/>
          <w:bookmarkEnd w:id="6"/>
          <w:r w:rsidRPr="009245F9">
            <w:t xml:space="preserve">Wu, Y. Identification of Maize Leaf Diseases Based on Convolutional Neural Network. </w:t>
          </w:r>
          <w:r w:rsidRPr="009245F9">
            <w:rPr>
              <w:i/>
            </w:rPr>
            <w:t xml:space="preserve">J. Phys. Conf. Ser. </w:t>
          </w:r>
          <w:r w:rsidRPr="009245F9">
            <w:rPr>
              <w:b/>
            </w:rPr>
            <w:t>2021</w:t>
          </w:r>
          <w:r w:rsidRPr="009245F9">
            <w:t xml:space="preserve">, </w:t>
          </w:r>
          <w:r w:rsidRPr="009245F9">
            <w:rPr>
              <w:i/>
            </w:rPr>
            <w:t>1748</w:t>
          </w:r>
          <w:r w:rsidRPr="009245F9">
            <w:t>, 032004. [</w:t>
          </w:r>
          <w:proofErr w:type="spellStart"/>
          <w:r w:rsidRPr="009245F9">
            <w:fldChar w:fldCharType="begin"/>
          </w:r>
          <w:r w:rsidRPr="009245F9">
            <w:instrText xml:space="preserve"> HYPERLINK "http://doi.org/10.1088/1742-6596/1748/3/032004"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bookmarkStart w:id="7" w:name="_bookmark24"/>
          <w:bookmarkEnd w:id="7"/>
          <w:r w:rsidRPr="009245F9">
            <w:t xml:space="preserve">Wang, C.; Wang, C.; Liu, J. Identification of Maize Leaf Diseases based on Deep Learning. </w:t>
          </w:r>
          <w:r w:rsidRPr="009245F9">
            <w:rPr>
              <w:i/>
            </w:rPr>
            <w:t xml:space="preserve">Mod. Agric. Res. </w:t>
          </w:r>
          <w:r w:rsidRPr="009245F9">
            <w:rPr>
              <w:b/>
            </w:rPr>
            <w:t>2022</w:t>
          </w:r>
          <w:r w:rsidRPr="009245F9">
            <w:t xml:space="preserve">, </w:t>
          </w:r>
          <w:r w:rsidRPr="009245F9">
            <w:rPr>
              <w:i/>
            </w:rPr>
            <w:t>28</w:t>
          </w:r>
          <w:r w:rsidRPr="009245F9">
            <w:t>, 102–106. [</w:t>
          </w:r>
          <w:proofErr w:type="spellStart"/>
          <w:r w:rsidRPr="009245F9">
            <w:fldChar w:fldCharType="begin"/>
          </w:r>
          <w:r w:rsidRPr="009245F9">
            <w:instrText xml:space="preserve"> HYPERLINK "http://doi.org/10.19704/j.cnki.xdnyyj.2022.06.020"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proofErr w:type="spellStart"/>
          <w:r w:rsidRPr="009245F9">
            <w:t>Azlah</w:t>
          </w:r>
          <w:proofErr w:type="spellEnd"/>
          <w:r w:rsidRPr="009245F9">
            <w:t xml:space="preserve">, M.A.F.; Chua, L.S.; </w:t>
          </w:r>
          <w:proofErr w:type="spellStart"/>
          <w:r w:rsidRPr="009245F9">
            <w:t>Rahmad</w:t>
          </w:r>
          <w:proofErr w:type="spellEnd"/>
          <w:r w:rsidRPr="009245F9">
            <w:t xml:space="preserve">, F.R.; Abdullah, F.I.; Wan </w:t>
          </w:r>
          <w:proofErr w:type="spellStart"/>
          <w:r w:rsidRPr="009245F9">
            <w:t>Alwi</w:t>
          </w:r>
          <w:proofErr w:type="spellEnd"/>
          <w:r w:rsidRPr="009245F9">
            <w:t xml:space="preserve">, S.R. Review on Techniques for Plant Leaf Classification and </w:t>
          </w:r>
          <w:bookmarkStart w:id="8" w:name="_bookmark25"/>
          <w:bookmarkEnd w:id="8"/>
          <w:r w:rsidRPr="009245F9">
            <w:t xml:space="preserve">Recognition. </w:t>
          </w:r>
          <w:r w:rsidRPr="009245F9">
            <w:rPr>
              <w:i/>
            </w:rPr>
            <w:t xml:space="preserve">Computers </w:t>
          </w:r>
          <w:r w:rsidRPr="009245F9">
            <w:rPr>
              <w:b/>
            </w:rPr>
            <w:t>2019</w:t>
          </w:r>
          <w:r w:rsidRPr="009245F9">
            <w:t xml:space="preserve">, </w:t>
          </w:r>
          <w:r w:rsidRPr="009245F9">
            <w:rPr>
              <w:i/>
            </w:rPr>
            <w:t>8</w:t>
          </w:r>
          <w:r w:rsidRPr="009245F9">
            <w:t>, 77. [</w:t>
          </w:r>
          <w:proofErr w:type="spellStart"/>
          <w:r w:rsidRPr="009245F9">
            <w:fldChar w:fldCharType="begin"/>
          </w:r>
          <w:r w:rsidRPr="009245F9">
            <w:instrText xml:space="preserve"> HYPERLINK "http://doi.org/10.3390/computers8040077"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proofErr w:type="spellStart"/>
          <w:r w:rsidRPr="009245F9">
            <w:lastRenderedPageBreak/>
            <w:t>Koklu</w:t>
          </w:r>
          <w:proofErr w:type="spellEnd"/>
          <w:r w:rsidRPr="009245F9">
            <w:t xml:space="preserve">, M.; </w:t>
          </w:r>
          <w:proofErr w:type="spellStart"/>
          <w:r w:rsidRPr="009245F9">
            <w:t>Unlersen</w:t>
          </w:r>
          <w:proofErr w:type="spellEnd"/>
          <w:r w:rsidRPr="009245F9">
            <w:t xml:space="preserve">, M.F.; </w:t>
          </w:r>
          <w:proofErr w:type="spellStart"/>
          <w:r w:rsidRPr="009245F9">
            <w:t>Ozkan</w:t>
          </w:r>
          <w:proofErr w:type="spellEnd"/>
          <w:r w:rsidRPr="009245F9">
            <w:t xml:space="preserve">, I.A.; Aslan, M.F.; </w:t>
          </w:r>
          <w:proofErr w:type="spellStart"/>
          <w:r w:rsidRPr="009245F9">
            <w:t>Sabanci</w:t>
          </w:r>
          <w:proofErr w:type="spellEnd"/>
          <w:r w:rsidRPr="009245F9">
            <w:t xml:space="preserve">, K. A CNN-SVM Study Based on Selected Deep Features for </w:t>
          </w:r>
          <w:bookmarkStart w:id="9" w:name="_bookmark26"/>
          <w:bookmarkEnd w:id="9"/>
          <w:r w:rsidRPr="009245F9">
            <w:t xml:space="preserve">Grapevine Leaves Classification. </w:t>
          </w:r>
          <w:r w:rsidRPr="009245F9">
            <w:rPr>
              <w:i/>
            </w:rPr>
            <w:t xml:space="preserve">Measurement </w:t>
          </w:r>
          <w:r w:rsidRPr="009245F9">
            <w:rPr>
              <w:b/>
            </w:rPr>
            <w:t>2022</w:t>
          </w:r>
          <w:r w:rsidRPr="009245F9">
            <w:t xml:space="preserve">, </w:t>
          </w:r>
          <w:r w:rsidRPr="009245F9">
            <w:rPr>
              <w:i/>
            </w:rPr>
            <w:t>188</w:t>
          </w:r>
          <w:r w:rsidRPr="009245F9">
            <w:t>, 110425. [</w:t>
          </w:r>
          <w:proofErr w:type="spellStart"/>
          <w:r w:rsidRPr="009245F9">
            <w:fldChar w:fldCharType="begin"/>
          </w:r>
          <w:r w:rsidRPr="009245F9">
            <w:instrText xml:space="preserve"> HYPERLINK "http://doi.org/10.1016/j.measurement.2021.110425" </w:instrText>
          </w:r>
          <w:r w:rsidRPr="009245F9">
            <w:fldChar w:fldCharType="separate"/>
          </w:r>
          <w:r w:rsidRPr="009245F9">
            <w:rPr>
              <w:rStyle w:val="Hyperlink"/>
            </w:rPr>
            <w:t>CrossRef</w:t>
          </w:r>
          <w:proofErr w:type="spellEnd"/>
          <w:r w:rsidRPr="009245F9">
            <w:fldChar w:fldCharType="end"/>
          </w:r>
          <w:r w:rsidRPr="009245F9">
            <w:t>]</w:t>
          </w:r>
        </w:p>
        <w:p w:rsidR="009245F9" w:rsidRPr="009245F9" w:rsidRDefault="009245F9" w:rsidP="009245F9">
          <w:pPr>
            <w:numPr>
              <w:ilvl w:val="0"/>
              <w:numId w:val="16"/>
            </w:numPr>
          </w:pPr>
          <w:proofErr w:type="spellStart"/>
          <w:r w:rsidRPr="009245F9">
            <w:t>Argüeso</w:t>
          </w:r>
          <w:proofErr w:type="spellEnd"/>
          <w:r w:rsidRPr="009245F9">
            <w:t xml:space="preserve">, D.; </w:t>
          </w:r>
          <w:proofErr w:type="spellStart"/>
          <w:r w:rsidRPr="009245F9">
            <w:t>Picon</w:t>
          </w:r>
          <w:proofErr w:type="spellEnd"/>
          <w:r w:rsidRPr="009245F9">
            <w:t xml:space="preserve">, A.; </w:t>
          </w:r>
          <w:proofErr w:type="spellStart"/>
          <w:r w:rsidRPr="009245F9">
            <w:t>Irusta</w:t>
          </w:r>
          <w:proofErr w:type="spellEnd"/>
          <w:r w:rsidRPr="009245F9">
            <w:t xml:space="preserve">, U.; </w:t>
          </w:r>
          <w:proofErr w:type="spellStart"/>
          <w:r w:rsidRPr="009245F9">
            <w:t>Medela</w:t>
          </w:r>
          <w:proofErr w:type="spellEnd"/>
          <w:r w:rsidRPr="009245F9">
            <w:t>, A.; San-</w:t>
          </w:r>
          <w:proofErr w:type="spellStart"/>
          <w:r w:rsidRPr="009245F9">
            <w:t>Emeterio</w:t>
          </w:r>
          <w:proofErr w:type="spellEnd"/>
          <w:r w:rsidRPr="009245F9">
            <w:t xml:space="preserve">, M.G.; </w:t>
          </w:r>
          <w:proofErr w:type="spellStart"/>
          <w:r w:rsidRPr="009245F9">
            <w:t>Bereciartua</w:t>
          </w:r>
          <w:proofErr w:type="spellEnd"/>
          <w:r w:rsidRPr="009245F9">
            <w:t xml:space="preserve">, A.; Alvarez-Gila, A. Few-Shot Learning Approach </w:t>
          </w:r>
          <w:bookmarkStart w:id="10" w:name="_bookmark27"/>
          <w:bookmarkEnd w:id="10"/>
          <w:r w:rsidRPr="009245F9">
            <w:t xml:space="preserve">for Plant Disease Classification Using Images Taken in the Field. </w:t>
          </w:r>
          <w:proofErr w:type="spellStart"/>
          <w:r w:rsidRPr="009245F9">
            <w:rPr>
              <w:i/>
            </w:rPr>
            <w:t>Comput</w:t>
          </w:r>
          <w:proofErr w:type="spellEnd"/>
          <w:r w:rsidRPr="009245F9">
            <w:rPr>
              <w:i/>
            </w:rPr>
            <w:t xml:space="preserve">. Electron. Agric. </w:t>
          </w:r>
          <w:r w:rsidRPr="009245F9">
            <w:rPr>
              <w:b/>
            </w:rPr>
            <w:t>2020</w:t>
          </w:r>
          <w:r w:rsidRPr="009245F9">
            <w:t xml:space="preserve">, </w:t>
          </w:r>
          <w:r w:rsidRPr="009245F9">
            <w:rPr>
              <w:i/>
            </w:rPr>
            <w:t>175</w:t>
          </w:r>
          <w:r w:rsidRPr="009245F9">
            <w:t>, 105542. [</w:t>
          </w:r>
          <w:proofErr w:type="spellStart"/>
          <w:r w:rsidRPr="009245F9">
            <w:fldChar w:fldCharType="begin"/>
          </w:r>
          <w:r w:rsidRPr="009245F9">
            <w:instrText xml:space="preserve"> HYPERLINK "http://doi.org/10.1016/j.compag.2020.105542" </w:instrText>
          </w:r>
          <w:r w:rsidRPr="009245F9">
            <w:fldChar w:fldCharType="separate"/>
          </w:r>
          <w:r w:rsidRPr="009245F9">
            <w:rPr>
              <w:rStyle w:val="Hyperlink"/>
            </w:rPr>
            <w:t>CrossRef</w:t>
          </w:r>
          <w:proofErr w:type="spellEnd"/>
          <w:r w:rsidRPr="009245F9">
            <w:fldChar w:fldCharType="end"/>
          </w:r>
          <w:r w:rsidRPr="009245F9">
            <w:t>]</w:t>
          </w:r>
        </w:p>
        <w:p w:rsidR="00E81978" w:rsidRPr="009245F9" w:rsidRDefault="006775CF" w:rsidP="009245F9">
          <w:pPr>
            <w:ind w:firstLine="0"/>
          </w:pPr>
        </w:p>
      </w:sdtContent>
    </w:sdt>
    <w:sdt>
      <w:sdtPr>
        <w:alias w:val="Footnotes title:"/>
        <w:tag w:val="Footnotes title:"/>
        <w:id w:val="-1680037918"/>
        <w:placeholder>
          <w:docPart w:val="28741A55595547EDB5D2D04D5C9FCC36"/>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6FF2CB36499647AFB1062EF6612AF59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98A77B73578649D7B43845AC1829FF1C"/>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8E94B88B5157461EB68B6482E43E90BE"/>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926DB6BC08B2431BA884767FEB11CC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104FA95B07D4762B2D182027202891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B1B5E9D422D940C7BBB909BC8524A73F"/>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44ACC607C45E4F02B8410CA6DD296D2A"/>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667602E97FC541D1BCA0DE3E7C257644"/>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8543F4763654E08B94DF1DEA825AC3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3193CB25ABF64899B6A67FA65CF3ED5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3EFFAB5022CF43B5A2ADD0529B333D9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72A493367C1543639B13056F65DD6F76"/>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D4E5EB8118C34E458976E63AF0A6124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F00893B0AF2F4F47B3DFF16458F66C7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1FAAFD139A4842A0B1DD52FE70D9879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00135D4E516473B803326714A4D34E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35C3DCC8933475BA01571BD60D6FBA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EC1E237A5F8342A0B4ABC006D4746C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F24E415EEF24A9AA47E5443BB35C39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C3E7A17B38584D1DAF0D7EAFEF4BB30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44FF36A1F1C04CCB9EB37758169B628D"/>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CDD6E37D0CB2447D86CA79C7A3395A25"/>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B1F25EAEBD454DD5AE8C5F4526184C7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B04B2C55DEE4AFFA55EB9CFF458E2C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7EA60447EBF54DC4A18B863F6A044B9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006CB51622D44DEB8312B30BF928DED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231EFEE56404231A19A38E687DE13D5"/>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DE98D1006E624106B52DA4218F082FB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FC33BDBB0C744901B5437AEF27C4E4C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81DA8CC68B08492F94328FFBCCF0F71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C02DB50CC23C47F38753EA3362E329D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8C93978974A7481FA2D1DA03128D9FFD"/>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1D37073A6EF740408765A9463970464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2C64E1E3043E4C848D9E88AC89A0B09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9BDC89A14E4947C5A6A705EFCDF9666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CF2B4362AED246C3B06CF234EC0CE1E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C69378FC4BF440A992EBF03F1FAEE69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ACC4BC4DFC54489FBDD9CA26A0DC21B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AE0DF232DE6C4487AFCE6CC8D151939D"/>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2517EBD9D960413E88B951894300077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5CF" w:rsidRDefault="006775CF">
      <w:pPr>
        <w:spacing w:line="240" w:lineRule="auto"/>
      </w:pPr>
      <w:r>
        <w:separator/>
      </w:r>
    </w:p>
    <w:p w:rsidR="006775CF" w:rsidRDefault="006775CF"/>
  </w:endnote>
  <w:endnote w:type="continuationSeparator" w:id="0">
    <w:p w:rsidR="006775CF" w:rsidRDefault="006775CF">
      <w:pPr>
        <w:spacing w:line="240" w:lineRule="auto"/>
      </w:pPr>
      <w:r>
        <w:continuationSeparator/>
      </w:r>
    </w:p>
    <w:p w:rsidR="006775CF" w:rsidRDefault="00677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5CF" w:rsidRDefault="006775CF">
      <w:pPr>
        <w:spacing w:line="240" w:lineRule="auto"/>
      </w:pPr>
      <w:r>
        <w:separator/>
      </w:r>
    </w:p>
    <w:p w:rsidR="006775CF" w:rsidRDefault="006775CF"/>
  </w:footnote>
  <w:footnote w:type="continuationSeparator" w:id="0">
    <w:p w:rsidR="006775CF" w:rsidRDefault="006775CF">
      <w:pPr>
        <w:spacing w:line="240" w:lineRule="auto"/>
      </w:pPr>
      <w:r>
        <w:continuationSeparator/>
      </w:r>
    </w:p>
    <w:p w:rsidR="006775CF" w:rsidRDefault="006775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775CF">
    <w:pPr>
      <w:pStyle w:val="Header"/>
    </w:pPr>
    <w:sdt>
      <w:sdtPr>
        <w:rPr>
          <w:rStyle w:val="Strong"/>
        </w:rPr>
        <w:alias w:val="Running head"/>
        <w:tag w:val=""/>
        <w:id w:val="12739865"/>
        <w:placeholder>
          <w:docPart w:val="AE0DF232DE6C4487AFCE6CC8D151939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p w:rsidR="00000000" w:rsidRDefault="006775CF"/>
  <w:p w:rsidR="00000000" w:rsidRDefault="006775CF"/>
  <w:p w:rsidR="00000000" w:rsidRDefault="006775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4966F9">
    <w:pPr>
      <w:pStyle w:val="Header"/>
      <w:rPr>
        <w:rStyle w:val="Strong"/>
      </w:rPr>
    </w:pPr>
    <w:r>
      <w:t>Research on Maize Leaf Counting Based on Target Detection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p w:rsidR="00000000" w:rsidRDefault="006775CF"/>
  <w:p w:rsidR="00000000" w:rsidRDefault="006775CF"/>
  <w:p w:rsidR="00000000" w:rsidRDefault="006775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575F27"/>
    <w:multiLevelType w:val="hybridMultilevel"/>
    <w:tmpl w:val="4CB2E0DE"/>
    <w:lvl w:ilvl="0" w:tplc="2ABE038E">
      <w:start w:val="1"/>
      <w:numFmt w:val="decimal"/>
      <w:lvlText w:val="%1."/>
      <w:lvlJc w:val="left"/>
      <w:pPr>
        <w:ind w:left="431" w:hanging="431"/>
      </w:pPr>
      <w:rPr>
        <w:rFonts w:ascii="Cambria" w:eastAsia="Cambria" w:hAnsi="Cambria" w:cs="Cambria" w:hint="default"/>
        <w:w w:val="98"/>
        <w:sz w:val="18"/>
        <w:szCs w:val="18"/>
        <w:lang w:val="en-US" w:eastAsia="en-US" w:bidi="ar-SA"/>
      </w:rPr>
    </w:lvl>
    <w:lvl w:ilvl="1" w:tplc="9CE80A7E">
      <w:numFmt w:val="bullet"/>
      <w:lvlText w:val="•"/>
      <w:lvlJc w:val="left"/>
      <w:pPr>
        <w:ind w:left="1558" w:hanging="431"/>
      </w:pPr>
      <w:rPr>
        <w:lang w:val="en-US" w:eastAsia="en-US" w:bidi="ar-SA"/>
      </w:rPr>
    </w:lvl>
    <w:lvl w:ilvl="2" w:tplc="F28A5654">
      <w:numFmt w:val="bullet"/>
      <w:lvlText w:val="•"/>
      <w:lvlJc w:val="left"/>
      <w:pPr>
        <w:ind w:left="2577" w:hanging="431"/>
      </w:pPr>
      <w:rPr>
        <w:lang w:val="en-US" w:eastAsia="en-US" w:bidi="ar-SA"/>
      </w:rPr>
    </w:lvl>
    <w:lvl w:ilvl="3" w:tplc="29DE6EDC">
      <w:numFmt w:val="bullet"/>
      <w:lvlText w:val="•"/>
      <w:lvlJc w:val="left"/>
      <w:pPr>
        <w:ind w:left="3595" w:hanging="431"/>
      </w:pPr>
      <w:rPr>
        <w:lang w:val="en-US" w:eastAsia="en-US" w:bidi="ar-SA"/>
      </w:rPr>
    </w:lvl>
    <w:lvl w:ilvl="4" w:tplc="871CBAEA">
      <w:numFmt w:val="bullet"/>
      <w:lvlText w:val="•"/>
      <w:lvlJc w:val="left"/>
      <w:pPr>
        <w:ind w:left="4614" w:hanging="431"/>
      </w:pPr>
      <w:rPr>
        <w:lang w:val="en-US" w:eastAsia="en-US" w:bidi="ar-SA"/>
      </w:rPr>
    </w:lvl>
    <w:lvl w:ilvl="5" w:tplc="22300BB6">
      <w:numFmt w:val="bullet"/>
      <w:lvlText w:val="•"/>
      <w:lvlJc w:val="left"/>
      <w:pPr>
        <w:ind w:left="5632" w:hanging="431"/>
      </w:pPr>
      <w:rPr>
        <w:lang w:val="en-US" w:eastAsia="en-US" w:bidi="ar-SA"/>
      </w:rPr>
    </w:lvl>
    <w:lvl w:ilvl="6" w:tplc="A05A36C0">
      <w:numFmt w:val="bullet"/>
      <w:lvlText w:val="•"/>
      <w:lvlJc w:val="left"/>
      <w:pPr>
        <w:ind w:left="6651" w:hanging="431"/>
      </w:pPr>
      <w:rPr>
        <w:lang w:val="en-US" w:eastAsia="en-US" w:bidi="ar-SA"/>
      </w:rPr>
    </w:lvl>
    <w:lvl w:ilvl="7" w:tplc="E362CBE8">
      <w:numFmt w:val="bullet"/>
      <w:lvlText w:val="•"/>
      <w:lvlJc w:val="left"/>
      <w:pPr>
        <w:ind w:left="7669" w:hanging="431"/>
      </w:pPr>
      <w:rPr>
        <w:lang w:val="en-US" w:eastAsia="en-US" w:bidi="ar-SA"/>
      </w:rPr>
    </w:lvl>
    <w:lvl w:ilvl="8" w:tplc="096CD9F0">
      <w:numFmt w:val="bullet"/>
      <w:lvlText w:val="•"/>
      <w:lvlJc w:val="left"/>
      <w:pPr>
        <w:ind w:left="8688" w:hanging="431"/>
      </w:pPr>
      <w:rPr>
        <w:lang w:val="en-US" w:eastAsia="en-US" w:bidi="ar-SA"/>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F9"/>
    <w:rsid w:val="000D3F41"/>
    <w:rsid w:val="00355DCA"/>
    <w:rsid w:val="00446506"/>
    <w:rsid w:val="004966F9"/>
    <w:rsid w:val="00551A02"/>
    <w:rsid w:val="005534FA"/>
    <w:rsid w:val="005D3A03"/>
    <w:rsid w:val="006775CF"/>
    <w:rsid w:val="008002C0"/>
    <w:rsid w:val="008C5323"/>
    <w:rsid w:val="009245F9"/>
    <w:rsid w:val="009A6A3B"/>
    <w:rsid w:val="00B823AA"/>
    <w:rsid w:val="00BA45DB"/>
    <w:rsid w:val="00BF4184"/>
    <w:rsid w:val="00C0601E"/>
    <w:rsid w:val="00C31D30"/>
    <w:rsid w:val="00CD6E39"/>
    <w:rsid w:val="00CF6E91"/>
    <w:rsid w:val="00D85B68"/>
    <w:rsid w:val="00E6004D"/>
    <w:rsid w:val="00E81978"/>
    <w:rsid w:val="00F379B7"/>
    <w:rsid w:val="00F525FA"/>
    <w:rsid w:val="00FB2BC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1F589"/>
  <w15:chartTrackingRefBased/>
  <w15:docId w15:val="{0AA83124-7738-4B8C-B0AE-5AFA0C17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245F9"/>
    <w:rPr>
      <w:color w:val="5F5F5F" w:themeColor="hyperlink"/>
      <w:u w:val="single"/>
    </w:rPr>
  </w:style>
  <w:style w:type="character" w:styleId="UnresolvedMention">
    <w:name w:val="Unresolved Mention"/>
    <w:basedOn w:val="DefaultParagraphFont"/>
    <w:uiPriority w:val="99"/>
    <w:semiHidden/>
    <w:unhideWhenUsed/>
    <w:rsid w:val="00924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08B2CD011488982D497C1AC731B88"/>
        <w:category>
          <w:name w:val="General"/>
          <w:gallery w:val="placeholder"/>
        </w:category>
        <w:types>
          <w:type w:val="bbPlcHdr"/>
        </w:types>
        <w:behaviors>
          <w:behavior w:val="content"/>
        </w:behaviors>
        <w:guid w:val="{A94669D2-B0D3-4D09-810B-404D31DE7EEB}"/>
      </w:docPartPr>
      <w:docPartBody>
        <w:p w:rsidR="00000000" w:rsidRDefault="008344E3">
          <w:pPr>
            <w:pStyle w:val="FD508B2CD011488982D497C1AC731B88"/>
          </w:pPr>
          <w:r>
            <w:t>[Title Here, up to 12 Words, on One to Two Lines]</w:t>
          </w:r>
        </w:p>
      </w:docPartBody>
    </w:docPart>
    <w:docPart>
      <w:docPartPr>
        <w:name w:val="2B4C2212BF4D48DDABC454A5535DEF81"/>
        <w:category>
          <w:name w:val="General"/>
          <w:gallery w:val="placeholder"/>
        </w:category>
        <w:types>
          <w:type w:val="bbPlcHdr"/>
        </w:types>
        <w:behaviors>
          <w:behavior w:val="content"/>
        </w:behaviors>
        <w:guid w:val="{373B9F0B-9308-499C-9041-45468E66ED07}"/>
      </w:docPartPr>
      <w:docPartBody>
        <w:p w:rsidR="00000000" w:rsidRDefault="008344E3">
          <w:pPr>
            <w:pStyle w:val="2B4C2212BF4D48DDABC454A5535DEF81"/>
          </w:pPr>
          <w:r>
            <w:t>[Author Name(s), First M. Last, Omit Titles and Degrees]</w:t>
          </w:r>
        </w:p>
      </w:docPartBody>
    </w:docPart>
    <w:docPart>
      <w:docPartPr>
        <w:name w:val="D3E250A5ED004D6AA1E05C098C0B74C9"/>
        <w:category>
          <w:name w:val="General"/>
          <w:gallery w:val="placeholder"/>
        </w:category>
        <w:types>
          <w:type w:val="bbPlcHdr"/>
        </w:types>
        <w:behaviors>
          <w:behavior w:val="content"/>
        </w:behaviors>
        <w:guid w:val="{21E4F160-C3E0-41A9-81B7-19A2596D5134}"/>
      </w:docPartPr>
      <w:docPartBody>
        <w:p w:rsidR="00000000" w:rsidRDefault="008344E3">
          <w:pPr>
            <w:pStyle w:val="D3E250A5ED004D6AA1E05C098C0B74C9"/>
          </w:pPr>
          <w:r>
            <w:t>[Institutional Affiliation(s)]</w:t>
          </w:r>
        </w:p>
      </w:docPartBody>
    </w:docPart>
    <w:docPart>
      <w:docPartPr>
        <w:name w:val="DF1B703D45D04699BF745785DD808374"/>
        <w:category>
          <w:name w:val="General"/>
          <w:gallery w:val="placeholder"/>
        </w:category>
        <w:types>
          <w:type w:val="bbPlcHdr"/>
        </w:types>
        <w:behaviors>
          <w:behavior w:val="content"/>
        </w:behaviors>
        <w:guid w:val="{15DD99C8-6321-4F9A-A476-6ED7352E24D2}"/>
      </w:docPartPr>
      <w:docPartBody>
        <w:p w:rsidR="00000000" w:rsidRDefault="008344E3">
          <w:pPr>
            <w:pStyle w:val="DF1B703D45D04699BF745785DD808374"/>
          </w:pPr>
          <w:r>
            <w:t>Author Note</w:t>
          </w:r>
        </w:p>
      </w:docPartBody>
    </w:docPart>
    <w:docPart>
      <w:docPartPr>
        <w:name w:val="B5E203712C674C559CE08878843AD110"/>
        <w:category>
          <w:name w:val="General"/>
          <w:gallery w:val="placeholder"/>
        </w:category>
        <w:types>
          <w:type w:val="bbPlcHdr"/>
        </w:types>
        <w:behaviors>
          <w:behavior w:val="content"/>
        </w:behaviors>
        <w:guid w:val="{48776E93-4435-4E0C-AC01-4953CCCBA662}"/>
      </w:docPartPr>
      <w:docPartBody>
        <w:p w:rsidR="00000000" w:rsidRDefault="008344E3">
          <w:pPr>
            <w:pStyle w:val="B5E203712C674C559CE08878843AD110"/>
          </w:pPr>
          <w:r>
            <w:t>[Include any grant/funding information and a complete correspondence address.]</w:t>
          </w:r>
        </w:p>
      </w:docPartBody>
    </w:docPart>
    <w:docPart>
      <w:docPartPr>
        <w:name w:val="FD5E1F4CD2A445B1B915BBD9F3354CF4"/>
        <w:category>
          <w:name w:val="General"/>
          <w:gallery w:val="placeholder"/>
        </w:category>
        <w:types>
          <w:type w:val="bbPlcHdr"/>
        </w:types>
        <w:behaviors>
          <w:behavior w:val="content"/>
        </w:behaviors>
        <w:guid w:val="{E7D680E1-D0B1-43C7-AEF6-C5DFF6BF4A01}"/>
      </w:docPartPr>
      <w:docPartBody>
        <w:p w:rsidR="00000000" w:rsidRDefault="008344E3">
          <w:pPr>
            <w:pStyle w:val="FD5E1F4CD2A445B1B915BBD9F3354CF4"/>
          </w:pPr>
          <w:r>
            <w:t>Abstract</w:t>
          </w:r>
        </w:p>
      </w:docPartBody>
    </w:docPart>
    <w:docPart>
      <w:docPartPr>
        <w:name w:val="1CE73742D41940788B4E2EA8BBE5DBED"/>
        <w:category>
          <w:name w:val="General"/>
          <w:gallery w:val="placeholder"/>
        </w:category>
        <w:types>
          <w:type w:val="bbPlcHdr"/>
        </w:types>
        <w:behaviors>
          <w:behavior w:val="content"/>
        </w:behaviors>
        <w:guid w:val="{9A475BA9-674B-4E53-A8DC-D47BC91573EC}"/>
      </w:docPartPr>
      <w:docPartBody>
        <w:p w:rsidR="00000000" w:rsidRDefault="008344E3">
          <w:pPr>
            <w:pStyle w:val="1CE73742D41940788B4E2EA8BBE5DBED"/>
          </w:pPr>
          <w:r>
            <w:t>[Title Here, up to 12 Words, on One to Two Lines]</w:t>
          </w:r>
        </w:p>
      </w:docPartBody>
    </w:docPart>
    <w:docPart>
      <w:docPartPr>
        <w:name w:val="C0235D09CFB34DECAC8B41CCC89B3915"/>
        <w:category>
          <w:name w:val="General"/>
          <w:gallery w:val="placeholder"/>
        </w:category>
        <w:types>
          <w:type w:val="bbPlcHdr"/>
        </w:types>
        <w:behaviors>
          <w:behavior w:val="content"/>
        </w:behaviors>
        <w:guid w:val="{AE71A9ED-1AB3-40A1-94FE-BF451A5941B6}"/>
      </w:docPartPr>
      <w:docPartBody>
        <w:p w:rsidR="00000000" w:rsidRDefault="008344E3">
          <w:pPr>
            <w:pStyle w:val="C0235D09CFB34DECAC8B41CCC89B3915"/>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830E5517012410B8AA8D123D4BD8B03"/>
        <w:category>
          <w:name w:val="General"/>
          <w:gallery w:val="placeholder"/>
        </w:category>
        <w:types>
          <w:type w:val="bbPlcHdr"/>
        </w:types>
        <w:behaviors>
          <w:behavior w:val="content"/>
        </w:behaviors>
        <w:guid w:val="{97EA8316-362C-4465-8E9E-9F054758C60B}"/>
      </w:docPartPr>
      <w:docPartBody>
        <w:p w:rsidR="00000000" w:rsidRDefault="008344E3">
          <w:pPr>
            <w:pStyle w:val="A830E5517012410B8AA8D123D4BD8B03"/>
          </w:pPr>
          <w:r>
            <w:t>[Heading 1]</w:t>
          </w:r>
        </w:p>
      </w:docPartBody>
    </w:docPart>
    <w:docPart>
      <w:docPartPr>
        <w:name w:val="698E06DECDCC496CBB965D2F59EFB9CF"/>
        <w:category>
          <w:name w:val="General"/>
          <w:gallery w:val="placeholder"/>
        </w:category>
        <w:types>
          <w:type w:val="bbPlcHdr"/>
        </w:types>
        <w:behaviors>
          <w:behavior w:val="content"/>
        </w:behaviors>
        <w:guid w:val="{80C78C68-50A5-40E3-B25D-9E75801D885D}"/>
      </w:docPartPr>
      <w:docPartBody>
        <w:p w:rsidR="00000000" w:rsidRDefault="008344E3">
          <w:pPr>
            <w:pStyle w:val="698E06DECDCC496CBB965D2F59EFB9CF"/>
          </w:pPr>
          <w:r>
            <w:t>[The first two heading levels get their own paragraph, as shown here.  Headings 3, 4, and 5 are run-in headings used at the beginning of the paragraph.]</w:t>
          </w:r>
        </w:p>
      </w:docPartBody>
    </w:docPart>
    <w:docPart>
      <w:docPartPr>
        <w:name w:val="59FD047BBB6846E28941BFC2F0476E0F"/>
        <w:category>
          <w:name w:val="General"/>
          <w:gallery w:val="placeholder"/>
        </w:category>
        <w:types>
          <w:type w:val="bbPlcHdr"/>
        </w:types>
        <w:behaviors>
          <w:behavior w:val="content"/>
        </w:behaviors>
        <w:guid w:val="{E86ED4C0-7E36-4398-A2A5-D0F08056E5D3}"/>
      </w:docPartPr>
      <w:docPartBody>
        <w:p w:rsidR="00000000" w:rsidRDefault="008344E3">
          <w:pPr>
            <w:pStyle w:val="59FD047BBB6846E28941BFC2F0476E0F"/>
          </w:pPr>
          <w:r w:rsidRPr="00C31D30">
            <w:t>[Heading 2]</w:t>
          </w:r>
        </w:p>
      </w:docPartBody>
    </w:docPart>
    <w:docPart>
      <w:docPartPr>
        <w:name w:val="362240E849354A37B9466ED62270D0F3"/>
        <w:category>
          <w:name w:val="General"/>
          <w:gallery w:val="placeholder"/>
        </w:category>
        <w:types>
          <w:type w:val="bbPlcHdr"/>
        </w:types>
        <w:behaviors>
          <w:behavior w:val="content"/>
        </w:behaviors>
        <w:guid w:val="{51E08BE3-D4CD-426C-BA43-471131A13B86}"/>
      </w:docPartPr>
      <w:docPartBody>
        <w:p w:rsidR="00000000" w:rsidRDefault="008344E3">
          <w:pPr>
            <w:pStyle w:val="362240E849354A37B9466ED62270D0F3"/>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3E526DD7D1DE477692B96DB47306BE9D"/>
        <w:category>
          <w:name w:val="General"/>
          <w:gallery w:val="placeholder"/>
        </w:category>
        <w:types>
          <w:type w:val="bbPlcHdr"/>
        </w:types>
        <w:behaviors>
          <w:behavior w:val="content"/>
        </w:behaviors>
        <w:guid w:val="{3581CE4D-5C04-4F98-8CF0-1E5937A3B591}"/>
      </w:docPartPr>
      <w:docPartBody>
        <w:p w:rsidR="00000000" w:rsidRDefault="008344E3">
          <w:pPr>
            <w:pStyle w:val="3E526DD7D1DE477692B96DB47306BE9D"/>
          </w:pPr>
          <w:r w:rsidRPr="00C31D30">
            <w:t>[Heading 3]</w:t>
          </w:r>
        </w:p>
      </w:docPartBody>
    </w:docPart>
    <w:docPart>
      <w:docPartPr>
        <w:name w:val="24A7A94879044CF19D501B0F1EDBB229"/>
        <w:category>
          <w:name w:val="General"/>
          <w:gallery w:val="placeholder"/>
        </w:category>
        <w:types>
          <w:type w:val="bbPlcHdr"/>
        </w:types>
        <w:behaviors>
          <w:behavior w:val="content"/>
        </w:behaviors>
        <w:guid w:val="{14097F80-4D34-4D0A-A695-53B797B57D80}"/>
      </w:docPartPr>
      <w:docPartBody>
        <w:p w:rsidR="00000000" w:rsidRDefault="008344E3">
          <w:pPr>
            <w:pStyle w:val="24A7A94879044CF19D501B0F1EDBB229"/>
          </w:pPr>
          <w:r>
            <w:t>[Include a period at the end of a run-in heading.  Note that you can include consecutive paragraphs with their own he</w:t>
          </w:r>
          <w:r>
            <w:t>adings, where appropriate.]</w:t>
          </w:r>
        </w:p>
      </w:docPartBody>
    </w:docPart>
    <w:docPart>
      <w:docPartPr>
        <w:name w:val="558152591D3A4426A28D4FBDBD3795CE"/>
        <w:category>
          <w:name w:val="General"/>
          <w:gallery w:val="placeholder"/>
        </w:category>
        <w:types>
          <w:type w:val="bbPlcHdr"/>
        </w:types>
        <w:behaviors>
          <w:behavior w:val="content"/>
        </w:behaviors>
        <w:guid w:val="{FA9B3096-0467-420C-AD1C-D8752A425F1F}"/>
      </w:docPartPr>
      <w:docPartBody>
        <w:p w:rsidR="00000000" w:rsidRDefault="008344E3">
          <w:pPr>
            <w:pStyle w:val="558152591D3A4426A28D4FBDBD3795CE"/>
          </w:pPr>
          <w:r w:rsidRPr="00C31D30">
            <w:t>[Heading 4]</w:t>
          </w:r>
        </w:p>
      </w:docPartBody>
    </w:docPart>
    <w:docPart>
      <w:docPartPr>
        <w:name w:val="486DC5124A4B47B19D19EB2E0995F102"/>
        <w:category>
          <w:name w:val="General"/>
          <w:gallery w:val="placeholder"/>
        </w:category>
        <w:types>
          <w:type w:val="bbPlcHdr"/>
        </w:types>
        <w:behaviors>
          <w:behavior w:val="content"/>
        </w:behaviors>
        <w:guid w:val="{31E050AF-49B3-4D41-9D94-E62B623FC700}"/>
      </w:docPartPr>
      <w:docPartBody>
        <w:p w:rsidR="00000000" w:rsidRDefault="008344E3">
          <w:pPr>
            <w:pStyle w:val="486DC5124A4B47B19D19EB2E0995F102"/>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F56CC67D8D444B66A31A07DDEAF63299"/>
        <w:category>
          <w:name w:val="General"/>
          <w:gallery w:val="placeholder"/>
        </w:category>
        <w:types>
          <w:type w:val="bbPlcHdr"/>
        </w:types>
        <w:behaviors>
          <w:behavior w:val="content"/>
        </w:behaviors>
        <w:guid w:val="{B5050252-D87C-49DD-97DB-706FBE36F3E4}"/>
      </w:docPartPr>
      <w:docPartBody>
        <w:p w:rsidR="00000000" w:rsidRDefault="008344E3">
          <w:pPr>
            <w:pStyle w:val="F56CC67D8D444B66A31A07DDEAF63299"/>
          </w:pPr>
          <w:r>
            <w:t>Last Name, Year</w:t>
          </w:r>
        </w:p>
      </w:docPartBody>
    </w:docPart>
    <w:docPart>
      <w:docPartPr>
        <w:name w:val="4B0C65D22CFD4DA691D2862CB46DD0C0"/>
        <w:category>
          <w:name w:val="General"/>
          <w:gallery w:val="placeholder"/>
        </w:category>
        <w:types>
          <w:type w:val="bbPlcHdr"/>
        </w:types>
        <w:behaviors>
          <w:behavior w:val="content"/>
        </w:behaviors>
        <w:guid w:val="{436E7D0B-4C5B-46B9-85E4-A95471D88CF6}"/>
      </w:docPartPr>
      <w:docPartBody>
        <w:p w:rsidR="00000000" w:rsidRDefault="008344E3">
          <w:pPr>
            <w:pStyle w:val="4B0C65D22CFD4DA691D2862CB46DD0C0"/>
          </w:pPr>
          <w:r w:rsidRPr="00C31D30">
            <w:t>[Heading 5]</w:t>
          </w:r>
        </w:p>
      </w:docPartBody>
    </w:docPart>
    <w:docPart>
      <w:docPartPr>
        <w:name w:val="63BA97534FE04A2985899C5D5021DDE6"/>
        <w:category>
          <w:name w:val="General"/>
          <w:gallery w:val="placeholder"/>
        </w:category>
        <w:types>
          <w:type w:val="bbPlcHdr"/>
        </w:types>
        <w:behaviors>
          <w:behavior w:val="content"/>
        </w:behaviors>
        <w:guid w:val="{6E07EA44-4174-4E51-A23F-40256B5BE3E6}"/>
      </w:docPartPr>
      <w:docPartBody>
        <w:p w:rsidR="00000000" w:rsidRDefault="008344E3">
          <w:pPr>
            <w:pStyle w:val="63BA97534FE04A2985899C5D5021DDE6"/>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FF8150F198B144A2AC0A5ADFB85A208C"/>
        <w:category>
          <w:name w:val="General"/>
          <w:gallery w:val="placeholder"/>
        </w:category>
        <w:types>
          <w:type w:val="bbPlcHdr"/>
        </w:types>
        <w:behaviors>
          <w:behavior w:val="content"/>
        </w:behaviors>
        <w:guid w:val="{ABFD56A3-F2FB-4A87-B889-F3F6F7EBF4C4}"/>
      </w:docPartPr>
      <w:docPartBody>
        <w:p w:rsidR="00000000" w:rsidRDefault="008344E3">
          <w:pPr>
            <w:pStyle w:val="FF8150F198B144A2AC0A5ADFB85A208C"/>
          </w:pPr>
          <w:r>
            <w:t xml:space="preserve">Last </w:t>
          </w:r>
          <w:r>
            <w:t>Name, Year</w:t>
          </w:r>
        </w:p>
      </w:docPartBody>
    </w:docPart>
    <w:docPart>
      <w:docPartPr>
        <w:name w:val="28741A55595547EDB5D2D04D5C9FCC36"/>
        <w:category>
          <w:name w:val="General"/>
          <w:gallery w:val="placeholder"/>
        </w:category>
        <w:types>
          <w:type w:val="bbPlcHdr"/>
        </w:types>
        <w:behaviors>
          <w:behavior w:val="content"/>
        </w:behaviors>
        <w:guid w:val="{D41C05D7-336B-4E45-A402-8F1D1FD98D93}"/>
      </w:docPartPr>
      <w:docPartBody>
        <w:p w:rsidR="00000000" w:rsidRDefault="008344E3">
          <w:pPr>
            <w:pStyle w:val="28741A55595547EDB5D2D04D5C9FCC36"/>
          </w:pPr>
          <w:r>
            <w:t>Footnotes</w:t>
          </w:r>
        </w:p>
      </w:docPartBody>
    </w:docPart>
    <w:docPart>
      <w:docPartPr>
        <w:name w:val="6FF2CB36499647AFB1062EF6612AF590"/>
        <w:category>
          <w:name w:val="General"/>
          <w:gallery w:val="placeholder"/>
        </w:category>
        <w:types>
          <w:type w:val="bbPlcHdr"/>
        </w:types>
        <w:behaviors>
          <w:behavior w:val="content"/>
        </w:behaviors>
        <w:guid w:val="{8A2F143D-1E18-428A-AE16-E25545E5A556}"/>
      </w:docPartPr>
      <w:docPartBody>
        <w:p w:rsidR="00000000" w:rsidRDefault="008344E3">
          <w:pPr>
            <w:pStyle w:val="6FF2CB36499647AFB1062EF6612AF590"/>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98A77B73578649D7B43845AC1829FF1C"/>
        <w:category>
          <w:name w:val="General"/>
          <w:gallery w:val="placeholder"/>
        </w:category>
        <w:types>
          <w:type w:val="bbPlcHdr"/>
        </w:types>
        <w:behaviors>
          <w:behavior w:val="content"/>
        </w:behaviors>
        <w:guid w:val="{F09C2CD6-9DC5-41C6-A713-524282717C0D}"/>
      </w:docPartPr>
      <w:docPartBody>
        <w:p w:rsidR="00000000" w:rsidRDefault="008344E3">
          <w:pPr>
            <w:pStyle w:val="98A77B73578649D7B43845AC1829FF1C"/>
          </w:pPr>
          <w:r w:rsidRPr="00C0601E">
            <w:t>[Table Title]</w:t>
          </w:r>
        </w:p>
      </w:docPartBody>
    </w:docPart>
    <w:docPart>
      <w:docPartPr>
        <w:name w:val="8E94B88B5157461EB68B6482E43E90BE"/>
        <w:category>
          <w:name w:val="General"/>
          <w:gallery w:val="placeholder"/>
        </w:category>
        <w:types>
          <w:type w:val="bbPlcHdr"/>
        </w:types>
        <w:behaviors>
          <w:behavior w:val="content"/>
        </w:behaviors>
        <w:guid w:val="{A93F3AF2-E2DE-4EFB-84C9-A495C66DF5BA}"/>
      </w:docPartPr>
      <w:docPartBody>
        <w:p w:rsidR="00000000" w:rsidRDefault="008344E3">
          <w:pPr>
            <w:pStyle w:val="8E94B88B5157461EB68B6482E43E90BE"/>
          </w:pPr>
          <w:r w:rsidRPr="00BF4184">
            <w:t>Column Head</w:t>
          </w:r>
        </w:p>
      </w:docPartBody>
    </w:docPart>
    <w:docPart>
      <w:docPartPr>
        <w:name w:val="926DB6BC08B2431BA884767FEB11CC82"/>
        <w:category>
          <w:name w:val="General"/>
          <w:gallery w:val="placeholder"/>
        </w:category>
        <w:types>
          <w:type w:val="bbPlcHdr"/>
        </w:types>
        <w:behaviors>
          <w:behavior w:val="content"/>
        </w:behaviors>
        <w:guid w:val="{B4ABAEE5-C61D-47E7-A4E1-10A55E2EBFA7}"/>
      </w:docPartPr>
      <w:docPartBody>
        <w:p w:rsidR="00000000" w:rsidRDefault="008344E3">
          <w:pPr>
            <w:pStyle w:val="926DB6BC08B2431BA884767FEB11CC82"/>
          </w:pPr>
          <w:r w:rsidRPr="00BF4184">
            <w:t>Column Head</w:t>
          </w:r>
        </w:p>
      </w:docPartBody>
    </w:docPart>
    <w:docPart>
      <w:docPartPr>
        <w:name w:val="1104FA95B07D4762B2D1820272028917"/>
        <w:category>
          <w:name w:val="General"/>
          <w:gallery w:val="placeholder"/>
        </w:category>
        <w:types>
          <w:type w:val="bbPlcHdr"/>
        </w:types>
        <w:behaviors>
          <w:behavior w:val="content"/>
        </w:behaviors>
        <w:guid w:val="{28568A66-A39A-4A03-84D7-013F32693DC6}"/>
      </w:docPartPr>
      <w:docPartBody>
        <w:p w:rsidR="00000000" w:rsidRDefault="008344E3">
          <w:pPr>
            <w:pStyle w:val="1104FA95B07D4762B2D1820272028917"/>
          </w:pPr>
          <w:r w:rsidRPr="00BF4184">
            <w:t>Column Head</w:t>
          </w:r>
        </w:p>
      </w:docPartBody>
    </w:docPart>
    <w:docPart>
      <w:docPartPr>
        <w:name w:val="B1B5E9D422D940C7BBB909BC8524A73F"/>
        <w:category>
          <w:name w:val="General"/>
          <w:gallery w:val="placeholder"/>
        </w:category>
        <w:types>
          <w:type w:val="bbPlcHdr"/>
        </w:types>
        <w:behaviors>
          <w:behavior w:val="content"/>
        </w:behaviors>
        <w:guid w:val="{B5BA69BF-0910-4048-80DF-1AC4CB544B64}"/>
      </w:docPartPr>
      <w:docPartBody>
        <w:p w:rsidR="00000000" w:rsidRDefault="008344E3">
          <w:pPr>
            <w:pStyle w:val="B1B5E9D422D940C7BBB909BC8524A73F"/>
          </w:pPr>
          <w:r w:rsidRPr="00BF4184">
            <w:t>Column Head</w:t>
          </w:r>
        </w:p>
      </w:docPartBody>
    </w:docPart>
    <w:docPart>
      <w:docPartPr>
        <w:name w:val="44ACC607C45E4F02B8410CA6DD296D2A"/>
        <w:category>
          <w:name w:val="General"/>
          <w:gallery w:val="placeholder"/>
        </w:category>
        <w:types>
          <w:type w:val="bbPlcHdr"/>
        </w:types>
        <w:behaviors>
          <w:behavior w:val="content"/>
        </w:behaviors>
        <w:guid w:val="{E669133F-69E8-4CC6-A8D5-C9163D949B08}"/>
      </w:docPartPr>
      <w:docPartBody>
        <w:p w:rsidR="00000000" w:rsidRDefault="008344E3">
          <w:pPr>
            <w:pStyle w:val="44ACC607C45E4F02B8410CA6DD296D2A"/>
          </w:pPr>
          <w:r w:rsidRPr="00BF4184">
            <w:t>Column Head</w:t>
          </w:r>
        </w:p>
      </w:docPartBody>
    </w:docPart>
    <w:docPart>
      <w:docPartPr>
        <w:name w:val="667602E97FC541D1BCA0DE3E7C257644"/>
        <w:category>
          <w:name w:val="General"/>
          <w:gallery w:val="placeholder"/>
        </w:category>
        <w:types>
          <w:type w:val="bbPlcHdr"/>
        </w:types>
        <w:behaviors>
          <w:behavior w:val="content"/>
        </w:behaviors>
        <w:guid w:val="{2E621AF9-734B-42A1-84B5-1A345DE57CEB}"/>
      </w:docPartPr>
      <w:docPartBody>
        <w:p w:rsidR="00000000" w:rsidRDefault="008344E3">
          <w:pPr>
            <w:pStyle w:val="667602E97FC541D1BCA0DE3E7C257644"/>
          </w:pPr>
          <w:r w:rsidRPr="00BF4184">
            <w:t>Row Head</w:t>
          </w:r>
        </w:p>
      </w:docPartBody>
    </w:docPart>
    <w:docPart>
      <w:docPartPr>
        <w:name w:val="48543F4763654E08B94DF1DEA825AC3B"/>
        <w:category>
          <w:name w:val="General"/>
          <w:gallery w:val="placeholder"/>
        </w:category>
        <w:types>
          <w:type w:val="bbPlcHdr"/>
        </w:types>
        <w:behaviors>
          <w:behavior w:val="content"/>
        </w:behaviors>
        <w:guid w:val="{DE626D0B-8A7E-45BB-854C-7C0C8D8D944F}"/>
      </w:docPartPr>
      <w:docPartBody>
        <w:p w:rsidR="00000000" w:rsidRDefault="008344E3">
          <w:pPr>
            <w:pStyle w:val="48543F4763654E08B94DF1DEA825AC3B"/>
          </w:pPr>
          <w:r w:rsidRPr="00BF4184">
            <w:t>123</w:t>
          </w:r>
        </w:p>
      </w:docPartBody>
    </w:docPart>
    <w:docPart>
      <w:docPartPr>
        <w:name w:val="3193CB25ABF64899B6A67FA65CF3ED53"/>
        <w:category>
          <w:name w:val="General"/>
          <w:gallery w:val="placeholder"/>
        </w:category>
        <w:types>
          <w:type w:val="bbPlcHdr"/>
        </w:types>
        <w:behaviors>
          <w:behavior w:val="content"/>
        </w:behaviors>
        <w:guid w:val="{F8583E89-F62A-4589-B5C0-AA4D947D9F90}"/>
      </w:docPartPr>
      <w:docPartBody>
        <w:p w:rsidR="00000000" w:rsidRDefault="008344E3">
          <w:pPr>
            <w:pStyle w:val="3193CB25ABF64899B6A67FA65CF3ED53"/>
          </w:pPr>
          <w:r w:rsidRPr="00BF4184">
            <w:t>123</w:t>
          </w:r>
        </w:p>
      </w:docPartBody>
    </w:docPart>
    <w:docPart>
      <w:docPartPr>
        <w:name w:val="3EFFAB5022CF43B5A2ADD0529B333D98"/>
        <w:category>
          <w:name w:val="General"/>
          <w:gallery w:val="placeholder"/>
        </w:category>
        <w:types>
          <w:type w:val="bbPlcHdr"/>
        </w:types>
        <w:behaviors>
          <w:behavior w:val="content"/>
        </w:behaviors>
        <w:guid w:val="{4B458F23-6428-4AC3-A445-9BA37BEE2C55}"/>
      </w:docPartPr>
      <w:docPartBody>
        <w:p w:rsidR="00000000" w:rsidRDefault="008344E3">
          <w:pPr>
            <w:pStyle w:val="3EFFAB5022CF43B5A2ADD0529B333D98"/>
          </w:pPr>
          <w:r w:rsidRPr="00BF4184">
            <w:t>123</w:t>
          </w:r>
        </w:p>
      </w:docPartBody>
    </w:docPart>
    <w:docPart>
      <w:docPartPr>
        <w:name w:val="72A493367C1543639B13056F65DD6F76"/>
        <w:category>
          <w:name w:val="General"/>
          <w:gallery w:val="placeholder"/>
        </w:category>
        <w:types>
          <w:type w:val="bbPlcHdr"/>
        </w:types>
        <w:behaviors>
          <w:behavior w:val="content"/>
        </w:behaviors>
        <w:guid w:val="{EFD11941-D61F-4036-B9D6-FCCDDE0FDA00}"/>
      </w:docPartPr>
      <w:docPartBody>
        <w:p w:rsidR="00000000" w:rsidRDefault="008344E3">
          <w:pPr>
            <w:pStyle w:val="72A493367C1543639B13056F65DD6F76"/>
          </w:pPr>
          <w:r w:rsidRPr="00BF4184">
            <w:t>123</w:t>
          </w:r>
        </w:p>
      </w:docPartBody>
    </w:docPart>
    <w:docPart>
      <w:docPartPr>
        <w:name w:val="D4E5EB8118C34E458976E63AF0A6124C"/>
        <w:category>
          <w:name w:val="General"/>
          <w:gallery w:val="placeholder"/>
        </w:category>
        <w:types>
          <w:type w:val="bbPlcHdr"/>
        </w:types>
        <w:behaviors>
          <w:behavior w:val="content"/>
        </w:behaviors>
        <w:guid w:val="{2B98586B-F8B2-4489-9503-B9DF69191605}"/>
      </w:docPartPr>
      <w:docPartBody>
        <w:p w:rsidR="00000000" w:rsidRDefault="008344E3">
          <w:pPr>
            <w:pStyle w:val="D4E5EB8118C34E458976E63AF0A6124C"/>
          </w:pPr>
          <w:r w:rsidRPr="00BF4184">
            <w:t>Row Head</w:t>
          </w:r>
        </w:p>
      </w:docPartBody>
    </w:docPart>
    <w:docPart>
      <w:docPartPr>
        <w:name w:val="F00893B0AF2F4F47B3DFF16458F66C7D"/>
        <w:category>
          <w:name w:val="General"/>
          <w:gallery w:val="placeholder"/>
        </w:category>
        <w:types>
          <w:type w:val="bbPlcHdr"/>
        </w:types>
        <w:behaviors>
          <w:behavior w:val="content"/>
        </w:behaviors>
        <w:guid w:val="{D32A0357-54AD-4080-99D3-0F155CB7F3BD}"/>
      </w:docPartPr>
      <w:docPartBody>
        <w:p w:rsidR="00000000" w:rsidRDefault="008344E3">
          <w:pPr>
            <w:pStyle w:val="F00893B0AF2F4F47B3DFF16458F66C7D"/>
          </w:pPr>
          <w:r w:rsidRPr="00BF4184">
            <w:t>456</w:t>
          </w:r>
        </w:p>
      </w:docPartBody>
    </w:docPart>
    <w:docPart>
      <w:docPartPr>
        <w:name w:val="1FAAFD139A4842A0B1DD52FE70D98797"/>
        <w:category>
          <w:name w:val="General"/>
          <w:gallery w:val="placeholder"/>
        </w:category>
        <w:types>
          <w:type w:val="bbPlcHdr"/>
        </w:types>
        <w:behaviors>
          <w:behavior w:val="content"/>
        </w:behaviors>
        <w:guid w:val="{A6D702F2-16E1-47A0-9046-51ED7AD5E566}"/>
      </w:docPartPr>
      <w:docPartBody>
        <w:p w:rsidR="00000000" w:rsidRDefault="008344E3">
          <w:pPr>
            <w:pStyle w:val="1FAAFD139A4842A0B1DD52FE70D98797"/>
          </w:pPr>
          <w:r w:rsidRPr="00BF4184">
            <w:t>456</w:t>
          </w:r>
        </w:p>
      </w:docPartBody>
    </w:docPart>
    <w:docPart>
      <w:docPartPr>
        <w:name w:val="700135D4E516473B803326714A4D34EE"/>
        <w:category>
          <w:name w:val="General"/>
          <w:gallery w:val="placeholder"/>
        </w:category>
        <w:types>
          <w:type w:val="bbPlcHdr"/>
        </w:types>
        <w:behaviors>
          <w:behavior w:val="content"/>
        </w:behaviors>
        <w:guid w:val="{5130BE83-8570-4F1C-AE29-7E8907549306}"/>
      </w:docPartPr>
      <w:docPartBody>
        <w:p w:rsidR="00000000" w:rsidRDefault="008344E3">
          <w:pPr>
            <w:pStyle w:val="700135D4E516473B803326714A4D34EE"/>
          </w:pPr>
          <w:r w:rsidRPr="00BF4184">
            <w:t>456</w:t>
          </w:r>
        </w:p>
      </w:docPartBody>
    </w:docPart>
    <w:docPart>
      <w:docPartPr>
        <w:name w:val="135C3DCC8933475BA01571BD60D6FBA4"/>
        <w:category>
          <w:name w:val="General"/>
          <w:gallery w:val="placeholder"/>
        </w:category>
        <w:types>
          <w:type w:val="bbPlcHdr"/>
        </w:types>
        <w:behaviors>
          <w:behavior w:val="content"/>
        </w:behaviors>
        <w:guid w:val="{35CC473C-AD18-4D8C-9160-91634EDA9112}"/>
      </w:docPartPr>
      <w:docPartBody>
        <w:p w:rsidR="00000000" w:rsidRDefault="008344E3">
          <w:pPr>
            <w:pStyle w:val="135C3DCC8933475BA01571BD60D6FBA4"/>
          </w:pPr>
          <w:r w:rsidRPr="00BF4184">
            <w:t>456</w:t>
          </w:r>
        </w:p>
      </w:docPartBody>
    </w:docPart>
    <w:docPart>
      <w:docPartPr>
        <w:name w:val="EC1E237A5F8342A0B4ABC006D4746C8E"/>
        <w:category>
          <w:name w:val="General"/>
          <w:gallery w:val="placeholder"/>
        </w:category>
        <w:types>
          <w:type w:val="bbPlcHdr"/>
        </w:types>
        <w:behaviors>
          <w:behavior w:val="content"/>
        </w:behaviors>
        <w:guid w:val="{FF17C700-C19F-40F5-B44B-514BFFFB880B}"/>
      </w:docPartPr>
      <w:docPartBody>
        <w:p w:rsidR="00000000" w:rsidRDefault="008344E3">
          <w:pPr>
            <w:pStyle w:val="EC1E237A5F8342A0B4ABC006D4746C8E"/>
          </w:pPr>
          <w:r w:rsidRPr="00BF4184">
            <w:t>Row Head</w:t>
          </w:r>
        </w:p>
      </w:docPartBody>
    </w:docPart>
    <w:docPart>
      <w:docPartPr>
        <w:name w:val="1F24E415EEF24A9AA47E5443BB35C396"/>
        <w:category>
          <w:name w:val="General"/>
          <w:gallery w:val="placeholder"/>
        </w:category>
        <w:types>
          <w:type w:val="bbPlcHdr"/>
        </w:types>
        <w:behaviors>
          <w:behavior w:val="content"/>
        </w:behaviors>
        <w:guid w:val="{C1128381-390B-40CF-B1F0-A824CA9D30FF}"/>
      </w:docPartPr>
      <w:docPartBody>
        <w:p w:rsidR="00000000" w:rsidRDefault="008344E3">
          <w:pPr>
            <w:pStyle w:val="1F24E415EEF24A9AA47E5443BB35C396"/>
          </w:pPr>
          <w:r w:rsidRPr="00BF4184">
            <w:t>789</w:t>
          </w:r>
        </w:p>
      </w:docPartBody>
    </w:docPart>
    <w:docPart>
      <w:docPartPr>
        <w:name w:val="C3E7A17B38584D1DAF0D7EAFEF4BB307"/>
        <w:category>
          <w:name w:val="General"/>
          <w:gallery w:val="placeholder"/>
        </w:category>
        <w:types>
          <w:type w:val="bbPlcHdr"/>
        </w:types>
        <w:behaviors>
          <w:behavior w:val="content"/>
        </w:behaviors>
        <w:guid w:val="{4EE5C7CE-E84E-4EC2-BE09-5DB3F2A4CFC8}"/>
      </w:docPartPr>
      <w:docPartBody>
        <w:p w:rsidR="00000000" w:rsidRDefault="008344E3">
          <w:pPr>
            <w:pStyle w:val="C3E7A17B38584D1DAF0D7EAFEF4BB307"/>
          </w:pPr>
          <w:r w:rsidRPr="00BF4184">
            <w:t>789</w:t>
          </w:r>
        </w:p>
      </w:docPartBody>
    </w:docPart>
    <w:docPart>
      <w:docPartPr>
        <w:name w:val="44FF36A1F1C04CCB9EB37758169B628D"/>
        <w:category>
          <w:name w:val="General"/>
          <w:gallery w:val="placeholder"/>
        </w:category>
        <w:types>
          <w:type w:val="bbPlcHdr"/>
        </w:types>
        <w:behaviors>
          <w:behavior w:val="content"/>
        </w:behaviors>
        <w:guid w:val="{A0A1A965-9B3E-4150-8C7B-1B7DD32F669C}"/>
      </w:docPartPr>
      <w:docPartBody>
        <w:p w:rsidR="00000000" w:rsidRDefault="008344E3">
          <w:pPr>
            <w:pStyle w:val="44FF36A1F1C04CCB9EB37758169B628D"/>
          </w:pPr>
          <w:r w:rsidRPr="00BF4184">
            <w:t>789</w:t>
          </w:r>
        </w:p>
      </w:docPartBody>
    </w:docPart>
    <w:docPart>
      <w:docPartPr>
        <w:name w:val="CDD6E37D0CB2447D86CA79C7A3395A25"/>
        <w:category>
          <w:name w:val="General"/>
          <w:gallery w:val="placeholder"/>
        </w:category>
        <w:types>
          <w:type w:val="bbPlcHdr"/>
        </w:types>
        <w:behaviors>
          <w:behavior w:val="content"/>
        </w:behaviors>
        <w:guid w:val="{81C82980-D8F3-4AA8-A3AE-2FE7F731C2B5}"/>
      </w:docPartPr>
      <w:docPartBody>
        <w:p w:rsidR="00000000" w:rsidRDefault="008344E3">
          <w:pPr>
            <w:pStyle w:val="CDD6E37D0CB2447D86CA79C7A3395A25"/>
          </w:pPr>
          <w:r w:rsidRPr="00BF4184">
            <w:t>789</w:t>
          </w:r>
        </w:p>
      </w:docPartBody>
    </w:docPart>
    <w:docPart>
      <w:docPartPr>
        <w:name w:val="B1F25EAEBD454DD5AE8C5F4526184C78"/>
        <w:category>
          <w:name w:val="General"/>
          <w:gallery w:val="placeholder"/>
        </w:category>
        <w:types>
          <w:type w:val="bbPlcHdr"/>
        </w:types>
        <w:behaviors>
          <w:behavior w:val="content"/>
        </w:behaviors>
        <w:guid w:val="{D82A37C3-797E-4491-A9AC-CB20C6F9D240}"/>
      </w:docPartPr>
      <w:docPartBody>
        <w:p w:rsidR="00000000" w:rsidRDefault="008344E3">
          <w:pPr>
            <w:pStyle w:val="B1F25EAEBD454DD5AE8C5F4526184C78"/>
          </w:pPr>
          <w:r w:rsidRPr="00BF4184">
            <w:t>Row Head</w:t>
          </w:r>
        </w:p>
      </w:docPartBody>
    </w:docPart>
    <w:docPart>
      <w:docPartPr>
        <w:name w:val="EB04B2C55DEE4AFFA55EB9CFF458E2C5"/>
        <w:category>
          <w:name w:val="General"/>
          <w:gallery w:val="placeholder"/>
        </w:category>
        <w:types>
          <w:type w:val="bbPlcHdr"/>
        </w:types>
        <w:behaviors>
          <w:behavior w:val="content"/>
        </w:behaviors>
        <w:guid w:val="{E1B5284B-B226-4986-AFEF-20F943D90091}"/>
      </w:docPartPr>
      <w:docPartBody>
        <w:p w:rsidR="00000000" w:rsidRDefault="008344E3">
          <w:pPr>
            <w:pStyle w:val="EB04B2C55DEE4AFFA55EB9CFF458E2C5"/>
          </w:pPr>
          <w:r w:rsidRPr="00BF4184">
            <w:t>123</w:t>
          </w:r>
        </w:p>
      </w:docPartBody>
    </w:docPart>
    <w:docPart>
      <w:docPartPr>
        <w:name w:val="7EA60447EBF54DC4A18B863F6A044B90"/>
        <w:category>
          <w:name w:val="General"/>
          <w:gallery w:val="placeholder"/>
        </w:category>
        <w:types>
          <w:type w:val="bbPlcHdr"/>
        </w:types>
        <w:behaviors>
          <w:behavior w:val="content"/>
        </w:behaviors>
        <w:guid w:val="{2EFC9D04-52C4-4E83-8DCD-90E805EE1EEB}"/>
      </w:docPartPr>
      <w:docPartBody>
        <w:p w:rsidR="00000000" w:rsidRDefault="008344E3">
          <w:pPr>
            <w:pStyle w:val="7EA60447EBF54DC4A18B863F6A044B90"/>
          </w:pPr>
          <w:r w:rsidRPr="00BF4184">
            <w:t>123</w:t>
          </w:r>
        </w:p>
      </w:docPartBody>
    </w:docPart>
    <w:docPart>
      <w:docPartPr>
        <w:name w:val="006CB51622D44DEB8312B30BF928DED1"/>
        <w:category>
          <w:name w:val="General"/>
          <w:gallery w:val="placeholder"/>
        </w:category>
        <w:types>
          <w:type w:val="bbPlcHdr"/>
        </w:types>
        <w:behaviors>
          <w:behavior w:val="content"/>
        </w:behaviors>
        <w:guid w:val="{339761A3-E085-4B22-A556-EE9EACACD683}"/>
      </w:docPartPr>
      <w:docPartBody>
        <w:p w:rsidR="00000000" w:rsidRDefault="008344E3">
          <w:pPr>
            <w:pStyle w:val="006CB51622D44DEB8312B30BF928DED1"/>
          </w:pPr>
          <w:r w:rsidRPr="00BF4184">
            <w:t>123</w:t>
          </w:r>
        </w:p>
      </w:docPartBody>
    </w:docPart>
    <w:docPart>
      <w:docPartPr>
        <w:name w:val="7231EFEE56404231A19A38E687DE13D5"/>
        <w:category>
          <w:name w:val="General"/>
          <w:gallery w:val="placeholder"/>
        </w:category>
        <w:types>
          <w:type w:val="bbPlcHdr"/>
        </w:types>
        <w:behaviors>
          <w:behavior w:val="content"/>
        </w:behaviors>
        <w:guid w:val="{C3DDF030-21E5-4C68-B64C-BDAA4A54CB62}"/>
      </w:docPartPr>
      <w:docPartBody>
        <w:p w:rsidR="00000000" w:rsidRDefault="008344E3">
          <w:pPr>
            <w:pStyle w:val="7231EFEE56404231A19A38E687DE13D5"/>
          </w:pPr>
          <w:r w:rsidRPr="00BF4184">
            <w:t>123</w:t>
          </w:r>
        </w:p>
      </w:docPartBody>
    </w:docPart>
    <w:docPart>
      <w:docPartPr>
        <w:name w:val="DE98D1006E624106B52DA4218F082FB8"/>
        <w:category>
          <w:name w:val="General"/>
          <w:gallery w:val="placeholder"/>
        </w:category>
        <w:types>
          <w:type w:val="bbPlcHdr"/>
        </w:types>
        <w:behaviors>
          <w:behavior w:val="content"/>
        </w:behaviors>
        <w:guid w:val="{7C0EC0CB-2720-48A0-BD50-223B25381110}"/>
      </w:docPartPr>
      <w:docPartBody>
        <w:p w:rsidR="00000000" w:rsidRDefault="008344E3">
          <w:pPr>
            <w:pStyle w:val="DE98D1006E624106B52DA4218F082FB8"/>
          </w:pPr>
          <w:r w:rsidRPr="00BF4184">
            <w:t>Row Head</w:t>
          </w:r>
        </w:p>
      </w:docPartBody>
    </w:docPart>
    <w:docPart>
      <w:docPartPr>
        <w:name w:val="FC33BDBB0C744901B5437AEF27C4E4C2"/>
        <w:category>
          <w:name w:val="General"/>
          <w:gallery w:val="placeholder"/>
        </w:category>
        <w:types>
          <w:type w:val="bbPlcHdr"/>
        </w:types>
        <w:behaviors>
          <w:behavior w:val="content"/>
        </w:behaviors>
        <w:guid w:val="{2C23BBBB-9111-461E-B09F-2ACC9B129B10}"/>
      </w:docPartPr>
      <w:docPartBody>
        <w:p w:rsidR="00000000" w:rsidRDefault="008344E3">
          <w:pPr>
            <w:pStyle w:val="FC33BDBB0C744901B5437AEF27C4E4C2"/>
          </w:pPr>
          <w:r w:rsidRPr="00BF4184">
            <w:t>456</w:t>
          </w:r>
        </w:p>
      </w:docPartBody>
    </w:docPart>
    <w:docPart>
      <w:docPartPr>
        <w:name w:val="81DA8CC68B08492F94328FFBCCF0F718"/>
        <w:category>
          <w:name w:val="General"/>
          <w:gallery w:val="placeholder"/>
        </w:category>
        <w:types>
          <w:type w:val="bbPlcHdr"/>
        </w:types>
        <w:behaviors>
          <w:behavior w:val="content"/>
        </w:behaviors>
        <w:guid w:val="{7CED8EC7-D98D-4B3A-8D5B-79EE25E56380}"/>
      </w:docPartPr>
      <w:docPartBody>
        <w:p w:rsidR="00000000" w:rsidRDefault="008344E3">
          <w:pPr>
            <w:pStyle w:val="81DA8CC68B08492F94328FFBCCF0F718"/>
          </w:pPr>
          <w:r w:rsidRPr="00BF4184">
            <w:t>456</w:t>
          </w:r>
        </w:p>
      </w:docPartBody>
    </w:docPart>
    <w:docPart>
      <w:docPartPr>
        <w:name w:val="C02DB50CC23C47F38753EA3362E329DE"/>
        <w:category>
          <w:name w:val="General"/>
          <w:gallery w:val="placeholder"/>
        </w:category>
        <w:types>
          <w:type w:val="bbPlcHdr"/>
        </w:types>
        <w:behaviors>
          <w:behavior w:val="content"/>
        </w:behaviors>
        <w:guid w:val="{F4586DB2-C1D2-4F7A-9457-467B8E5BBDFA}"/>
      </w:docPartPr>
      <w:docPartBody>
        <w:p w:rsidR="00000000" w:rsidRDefault="008344E3">
          <w:pPr>
            <w:pStyle w:val="C02DB50CC23C47F38753EA3362E329DE"/>
          </w:pPr>
          <w:r w:rsidRPr="00BF4184">
            <w:t>456</w:t>
          </w:r>
        </w:p>
      </w:docPartBody>
    </w:docPart>
    <w:docPart>
      <w:docPartPr>
        <w:name w:val="8C93978974A7481FA2D1DA03128D9FFD"/>
        <w:category>
          <w:name w:val="General"/>
          <w:gallery w:val="placeholder"/>
        </w:category>
        <w:types>
          <w:type w:val="bbPlcHdr"/>
        </w:types>
        <w:behaviors>
          <w:behavior w:val="content"/>
        </w:behaviors>
        <w:guid w:val="{333F31AB-BBCD-4F06-8D2A-0CA85FAFD991}"/>
      </w:docPartPr>
      <w:docPartBody>
        <w:p w:rsidR="00000000" w:rsidRDefault="008344E3">
          <w:pPr>
            <w:pStyle w:val="8C93978974A7481FA2D1DA03128D9FFD"/>
          </w:pPr>
          <w:r w:rsidRPr="00BF4184">
            <w:t>456</w:t>
          </w:r>
        </w:p>
      </w:docPartBody>
    </w:docPart>
    <w:docPart>
      <w:docPartPr>
        <w:name w:val="1D37073A6EF740408765A94639704648"/>
        <w:category>
          <w:name w:val="General"/>
          <w:gallery w:val="placeholder"/>
        </w:category>
        <w:types>
          <w:type w:val="bbPlcHdr"/>
        </w:types>
        <w:behaviors>
          <w:behavior w:val="content"/>
        </w:behaviors>
        <w:guid w:val="{3F8F669D-D8D7-4176-821A-6D66EB95D3A9}"/>
      </w:docPartPr>
      <w:docPartBody>
        <w:p w:rsidR="00000000" w:rsidRDefault="008344E3">
          <w:pPr>
            <w:pStyle w:val="1D37073A6EF740408765A94639704648"/>
          </w:pPr>
          <w:r w:rsidRPr="00BF4184">
            <w:t>Row Head</w:t>
          </w:r>
        </w:p>
      </w:docPartBody>
    </w:docPart>
    <w:docPart>
      <w:docPartPr>
        <w:name w:val="2C64E1E3043E4C848D9E88AC89A0B09E"/>
        <w:category>
          <w:name w:val="General"/>
          <w:gallery w:val="placeholder"/>
        </w:category>
        <w:types>
          <w:type w:val="bbPlcHdr"/>
        </w:types>
        <w:behaviors>
          <w:behavior w:val="content"/>
        </w:behaviors>
        <w:guid w:val="{E3C6F8BF-C0F0-4C22-BDDD-44CE6A4BDCAD}"/>
      </w:docPartPr>
      <w:docPartBody>
        <w:p w:rsidR="00000000" w:rsidRDefault="008344E3">
          <w:pPr>
            <w:pStyle w:val="2C64E1E3043E4C848D9E88AC89A0B09E"/>
          </w:pPr>
          <w:r w:rsidRPr="00BF4184">
            <w:t>789</w:t>
          </w:r>
        </w:p>
      </w:docPartBody>
    </w:docPart>
    <w:docPart>
      <w:docPartPr>
        <w:name w:val="9BDC89A14E4947C5A6A705EFCDF9666E"/>
        <w:category>
          <w:name w:val="General"/>
          <w:gallery w:val="placeholder"/>
        </w:category>
        <w:types>
          <w:type w:val="bbPlcHdr"/>
        </w:types>
        <w:behaviors>
          <w:behavior w:val="content"/>
        </w:behaviors>
        <w:guid w:val="{BB444FA7-B2DD-4439-9A1B-7690854B9757}"/>
      </w:docPartPr>
      <w:docPartBody>
        <w:p w:rsidR="00000000" w:rsidRDefault="008344E3">
          <w:pPr>
            <w:pStyle w:val="9BDC89A14E4947C5A6A705EFCDF9666E"/>
          </w:pPr>
          <w:r w:rsidRPr="00BF4184">
            <w:t>789</w:t>
          </w:r>
        </w:p>
      </w:docPartBody>
    </w:docPart>
    <w:docPart>
      <w:docPartPr>
        <w:name w:val="CF2B4362AED246C3B06CF234EC0CE1EE"/>
        <w:category>
          <w:name w:val="General"/>
          <w:gallery w:val="placeholder"/>
        </w:category>
        <w:types>
          <w:type w:val="bbPlcHdr"/>
        </w:types>
        <w:behaviors>
          <w:behavior w:val="content"/>
        </w:behaviors>
        <w:guid w:val="{CC85759E-1C33-44DB-AE11-E2EE9D5D51E9}"/>
      </w:docPartPr>
      <w:docPartBody>
        <w:p w:rsidR="00000000" w:rsidRDefault="008344E3">
          <w:pPr>
            <w:pStyle w:val="CF2B4362AED246C3B06CF234EC0CE1EE"/>
          </w:pPr>
          <w:r w:rsidRPr="00BF4184">
            <w:t>789</w:t>
          </w:r>
        </w:p>
      </w:docPartBody>
    </w:docPart>
    <w:docPart>
      <w:docPartPr>
        <w:name w:val="C69378FC4BF440A992EBF03F1FAEE69E"/>
        <w:category>
          <w:name w:val="General"/>
          <w:gallery w:val="placeholder"/>
        </w:category>
        <w:types>
          <w:type w:val="bbPlcHdr"/>
        </w:types>
        <w:behaviors>
          <w:behavior w:val="content"/>
        </w:behaviors>
        <w:guid w:val="{E12AD560-212E-40EC-A1F0-C8B58418F76B}"/>
      </w:docPartPr>
      <w:docPartBody>
        <w:p w:rsidR="00000000" w:rsidRDefault="008344E3">
          <w:pPr>
            <w:pStyle w:val="C69378FC4BF440A992EBF03F1FAEE69E"/>
          </w:pPr>
          <w:r w:rsidRPr="00BF4184">
            <w:t>789</w:t>
          </w:r>
        </w:p>
      </w:docPartBody>
    </w:docPart>
    <w:docPart>
      <w:docPartPr>
        <w:name w:val="ACC4BC4DFC54489FBDD9CA26A0DC21B7"/>
        <w:category>
          <w:name w:val="General"/>
          <w:gallery w:val="placeholder"/>
        </w:category>
        <w:types>
          <w:type w:val="bbPlcHdr"/>
        </w:types>
        <w:behaviors>
          <w:behavior w:val="content"/>
        </w:behaviors>
        <w:guid w:val="{85792E4D-CB8C-48F2-9303-A8D2B0215CC1}"/>
      </w:docPartPr>
      <w:docPartBody>
        <w:p w:rsidR="00000000" w:rsidRDefault="008344E3">
          <w:pPr>
            <w:pStyle w:val="ACC4BC4DFC54489FBDD9CA26A0DC21B7"/>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AE0DF232DE6C4487AFCE6CC8D151939D"/>
        <w:category>
          <w:name w:val="General"/>
          <w:gallery w:val="placeholder"/>
        </w:category>
        <w:types>
          <w:type w:val="bbPlcHdr"/>
        </w:types>
        <w:behaviors>
          <w:behavior w:val="content"/>
        </w:behaviors>
        <w:guid w:val="{5748A506-5B11-498B-B655-795A7F19AFCB}"/>
      </w:docPartPr>
      <w:docPartBody>
        <w:p w:rsidR="00000000" w:rsidRDefault="008344E3">
          <w:pPr>
            <w:pStyle w:val="AE0DF232DE6C4487AFCE6CC8D151939D"/>
          </w:pPr>
          <w:r w:rsidRPr="005D3A03">
            <w:t>Figures title:</w:t>
          </w:r>
        </w:p>
      </w:docPartBody>
    </w:docPart>
    <w:docPart>
      <w:docPartPr>
        <w:name w:val="2517EBD9D960413E88B9518943000774"/>
        <w:category>
          <w:name w:val="General"/>
          <w:gallery w:val="placeholder"/>
        </w:category>
        <w:types>
          <w:type w:val="bbPlcHdr"/>
        </w:types>
        <w:behaviors>
          <w:behavior w:val="content"/>
        </w:behaviors>
        <w:guid w:val="{BC5B72BF-BCBC-4670-9CB8-9540D7CBA634}"/>
      </w:docPartPr>
      <w:docPartBody>
        <w:p w:rsidR="00000000" w:rsidRDefault="008344E3">
          <w:pPr>
            <w:pStyle w:val="2517EBD9D960413E88B9518943000774"/>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E3"/>
    <w:rsid w:val="0083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08B2CD011488982D497C1AC731B88">
    <w:name w:val="FD508B2CD011488982D497C1AC731B88"/>
  </w:style>
  <w:style w:type="paragraph" w:customStyle="1" w:styleId="2B4C2212BF4D48DDABC454A5535DEF81">
    <w:name w:val="2B4C2212BF4D48DDABC454A5535DEF81"/>
  </w:style>
  <w:style w:type="paragraph" w:customStyle="1" w:styleId="D3E250A5ED004D6AA1E05C098C0B74C9">
    <w:name w:val="D3E250A5ED004D6AA1E05C098C0B74C9"/>
  </w:style>
  <w:style w:type="paragraph" w:customStyle="1" w:styleId="DF1B703D45D04699BF745785DD808374">
    <w:name w:val="DF1B703D45D04699BF745785DD808374"/>
  </w:style>
  <w:style w:type="paragraph" w:customStyle="1" w:styleId="B5E203712C674C559CE08878843AD110">
    <w:name w:val="B5E203712C674C559CE08878843AD110"/>
  </w:style>
  <w:style w:type="paragraph" w:customStyle="1" w:styleId="FD5E1F4CD2A445B1B915BBD9F3354CF4">
    <w:name w:val="FD5E1F4CD2A445B1B915BBD9F3354CF4"/>
  </w:style>
  <w:style w:type="character" w:styleId="Emphasis">
    <w:name w:val="Emphasis"/>
    <w:basedOn w:val="DefaultParagraphFont"/>
    <w:uiPriority w:val="4"/>
    <w:unhideWhenUsed/>
    <w:qFormat/>
    <w:rPr>
      <w:i/>
      <w:iCs/>
    </w:rPr>
  </w:style>
  <w:style w:type="paragraph" w:customStyle="1" w:styleId="01AEC731EE704F529D7FD1ADF5AF06B5">
    <w:name w:val="01AEC731EE704F529D7FD1ADF5AF06B5"/>
  </w:style>
  <w:style w:type="paragraph" w:customStyle="1" w:styleId="59D4F52C84AA4C8D83FAFF66D1EB7E22">
    <w:name w:val="59D4F52C84AA4C8D83FAFF66D1EB7E22"/>
  </w:style>
  <w:style w:type="paragraph" w:customStyle="1" w:styleId="1CE73742D41940788B4E2EA8BBE5DBED">
    <w:name w:val="1CE73742D41940788B4E2EA8BBE5DBED"/>
  </w:style>
  <w:style w:type="paragraph" w:customStyle="1" w:styleId="C0235D09CFB34DECAC8B41CCC89B3915">
    <w:name w:val="C0235D09CFB34DECAC8B41CCC89B3915"/>
  </w:style>
  <w:style w:type="paragraph" w:customStyle="1" w:styleId="A830E5517012410B8AA8D123D4BD8B03">
    <w:name w:val="A830E5517012410B8AA8D123D4BD8B03"/>
  </w:style>
  <w:style w:type="paragraph" w:customStyle="1" w:styleId="698E06DECDCC496CBB965D2F59EFB9CF">
    <w:name w:val="698E06DECDCC496CBB965D2F59EFB9CF"/>
  </w:style>
  <w:style w:type="paragraph" w:customStyle="1" w:styleId="59FD047BBB6846E28941BFC2F0476E0F">
    <w:name w:val="59FD047BBB6846E28941BFC2F0476E0F"/>
  </w:style>
  <w:style w:type="paragraph" w:customStyle="1" w:styleId="362240E849354A37B9466ED62270D0F3">
    <w:name w:val="362240E849354A37B9466ED62270D0F3"/>
  </w:style>
  <w:style w:type="paragraph" w:customStyle="1" w:styleId="3E526DD7D1DE477692B96DB47306BE9D">
    <w:name w:val="3E526DD7D1DE477692B96DB47306BE9D"/>
  </w:style>
  <w:style w:type="paragraph" w:customStyle="1" w:styleId="24A7A94879044CF19D501B0F1EDBB229">
    <w:name w:val="24A7A94879044CF19D501B0F1EDBB229"/>
  </w:style>
  <w:style w:type="paragraph" w:customStyle="1" w:styleId="558152591D3A4426A28D4FBDBD3795CE">
    <w:name w:val="558152591D3A4426A28D4FBDBD3795CE"/>
  </w:style>
  <w:style w:type="paragraph" w:customStyle="1" w:styleId="486DC5124A4B47B19D19EB2E0995F102">
    <w:name w:val="486DC5124A4B47B19D19EB2E0995F102"/>
  </w:style>
  <w:style w:type="paragraph" w:customStyle="1" w:styleId="F56CC67D8D444B66A31A07DDEAF63299">
    <w:name w:val="F56CC67D8D444B66A31A07DDEAF63299"/>
  </w:style>
  <w:style w:type="paragraph" w:customStyle="1" w:styleId="4B0C65D22CFD4DA691D2862CB46DD0C0">
    <w:name w:val="4B0C65D22CFD4DA691D2862CB46DD0C0"/>
  </w:style>
  <w:style w:type="paragraph" w:customStyle="1" w:styleId="63BA97534FE04A2985899C5D5021DDE6">
    <w:name w:val="63BA97534FE04A2985899C5D5021DDE6"/>
  </w:style>
  <w:style w:type="paragraph" w:customStyle="1" w:styleId="FF8150F198B144A2AC0A5ADFB85A208C">
    <w:name w:val="FF8150F198B144A2AC0A5ADFB85A208C"/>
  </w:style>
  <w:style w:type="paragraph" w:customStyle="1" w:styleId="28741A55595547EDB5D2D04D5C9FCC36">
    <w:name w:val="28741A55595547EDB5D2D04D5C9FCC36"/>
  </w:style>
  <w:style w:type="paragraph" w:customStyle="1" w:styleId="6FF2CB36499647AFB1062EF6612AF590">
    <w:name w:val="6FF2CB36499647AFB1062EF6612AF590"/>
  </w:style>
  <w:style w:type="paragraph" w:customStyle="1" w:styleId="98A77B73578649D7B43845AC1829FF1C">
    <w:name w:val="98A77B73578649D7B43845AC1829FF1C"/>
  </w:style>
  <w:style w:type="paragraph" w:customStyle="1" w:styleId="8E94B88B5157461EB68B6482E43E90BE">
    <w:name w:val="8E94B88B5157461EB68B6482E43E90BE"/>
  </w:style>
  <w:style w:type="paragraph" w:customStyle="1" w:styleId="926DB6BC08B2431BA884767FEB11CC82">
    <w:name w:val="926DB6BC08B2431BA884767FEB11CC82"/>
  </w:style>
  <w:style w:type="paragraph" w:customStyle="1" w:styleId="1104FA95B07D4762B2D1820272028917">
    <w:name w:val="1104FA95B07D4762B2D1820272028917"/>
  </w:style>
  <w:style w:type="paragraph" w:customStyle="1" w:styleId="B1B5E9D422D940C7BBB909BC8524A73F">
    <w:name w:val="B1B5E9D422D940C7BBB909BC8524A73F"/>
  </w:style>
  <w:style w:type="paragraph" w:customStyle="1" w:styleId="44ACC607C45E4F02B8410CA6DD296D2A">
    <w:name w:val="44ACC607C45E4F02B8410CA6DD296D2A"/>
  </w:style>
  <w:style w:type="paragraph" w:customStyle="1" w:styleId="667602E97FC541D1BCA0DE3E7C257644">
    <w:name w:val="667602E97FC541D1BCA0DE3E7C257644"/>
  </w:style>
  <w:style w:type="paragraph" w:customStyle="1" w:styleId="48543F4763654E08B94DF1DEA825AC3B">
    <w:name w:val="48543F4763654E08B94DF1DEA825AC3B"/>
  </w:style>
  <w:style w:type="paragraph" w:customStyle="1" w:styleId="3193CB25ABF64899B6A67FA65CF3ED53">
    <w:name w:val="3193CB25ABF64899B6A67FA65CF3ED53"/>
  </w:style>
  <w:style w:type="paragraph" w:customStyle="1" w:styleId="3EFFAB5022CF43B5A2ADD0529B333D98">
    <w:name w:val="3EFFAB5022CF43B5A2ADD0529B333D98"/>
  </w:style>
  <w:style w:type="paragraph" w:customStyle="1" w:styleId="72A493367C1543639B13056F65DD6F76">
    <w:name w:val="72A493367C1543639B13056F65DD6F76"/>
  </w:style>
  <w:style w:type="paragraph" w:customStyle="1" w:styleId="D4E5EB8118C34E458976E63AF0A6124C">
    <w:name w:val="D4E5EB8118C34E458976E63AF0A6124C"/>
  </w:style>
  <w:style w:type="paragraph" w:customStyle="1" w:styleId="F00893B0AF2F4F47B3DFF16458F66C7D">
    <w:name w:val="F00893B0AF2F4F47B3DFF16458F66C7D"/>
  </w:style>
  <w:style w:type="paragraph" w:customStyle="1" w:styleId="1FAAFD139A4842A0B1DD52FE70D98797">
    <w:name w:val="1FAAFD139A4842A0B1DD52FE70D98797"/>
  </w:style>
  <w:style w:type="paragraph" w:customStyle="1" w:styleId="700135D4E516473B803326714A4D34EE">
    <w:name w:val="700135D4E516473B803326714A4D34EE"/>
  </w:style>
  <w:style w:type="paragraph" w:customStyle="1" w:styleId="135C3DCC8933475BA01571BD60D6FBA4">
    <w:name w:val="135C3DCC8933475BA01571BD60D6FBA4"/>
  </w:style>
  <w:style w:type="paragraph" w:customStyle="1" w:styleId="EC1E237A5F8342A0B4ABC006D4746C8E">
    <w:name w:val="EC1E237A5F8342A0B4ABC006D4746C8E"/>
  </w:style>
  <w:style w:type="paragraph" w:customStyle="1" w:styleId="1F24E415EEF24A9AA47E5443BB35C396">
    <w:name w:val="1F24E415EEF24A9AA47E5443BB35C396"/>
  </w:style>
  <w:style w:type="paragraph" w:customStyle="1" w:styleId="C3E7A17B38584D1DAF0D7EAFEF4BB307">
    <w:name w:val="C3E7A17B38584D1DAF0D7EAFEF4BB307"/>
  </w:style>
  <w:style w:type="paragraph" w:customStyle="1" w:styleId="44FF36A1F1C04CCB9EB37758169B628D">
    <w:name w:val="44FF36A1F1C04CCB9EB37758169B628D"/>
  </w:style>
  <w:style w:type="paragraph" w:customStyle="1" w:styleId="CDD6E37D0CB2447D86CA79C7A3395A25">
    <w:name w:val="CDD6E37D0CB2447D86CA79C7A3395A25"/>
  </w:style>
  <w:style w:type="paragraph" w:customStyle="1" w:styleId="B1F25EAEBD454DD5AE8C5F4526184C78">
    <w:name w:val="B1F25EAEBD454DD5AE8C5F4526184C78"/>
  </w:style>
  <w:style w:type="paragraph" w:customStyle="1" w:styleId="EB04B2C55DEE4AFFA55EB9CFF458E2C5">
    <w:name w:val="EB04B2C55DEE4AFFA55EB9CFF458E2C5"/>
  </w:style>
  <w:style w:type="paragraph" w:customStyle="1" w:styleId="7EA60447EBF54DC4A18B863F6A044B90">
    <w:name w:val="7EA60447EBF54DC4A18B863F6A044B90"/>
  </w:style>
  <w:style w:type="paragraph" w:customStyle="1" w:styleId="006CB51622D44DEB8312B30BF928DED1">
    <w:name w:val="006CB51622D44DEB8312B30BF928DED1"/>
  </w:style>
  <w:style w:type="paragraph" w:customStyle="1" w:styleId="7231EFEE56404231A19A38E687DE13D5">
    <w:name w:val="7231EFEE56404231A19A38E687DE13D5"/>
  </w:style>
  <w:style w:type="paragraph" w:customStyle="1" w:styleId="DE98D1006E624106B52DA4218F082FB8">
    <w:name w:val="DE98D1006E624106B52DA4218F082FB8"/>
  </w:style>
  <w:style w:type="paragraph" w:customStyle="1" w:styleId="FC33BDBB0C744901B5437AEF27C4E4C2">
    <w:name w:val="FC33BDBB0C744901B5437AEF27C4E4C2"/>
  </w:style>
  <w:style w:type="paragraph" w:customStyle="1" w:styleId="81DA8CC68B08492F94328FFBCCF0F718">
    <w:name w:val="81DA8CC68B08492F94328FFBCCF0F718"/>
  </w:style>
  <w:style w:type="paragraph" w:customStyle="1" w:styleId="C02DB50CC23C47F38753EA3362E329DE">
    <w:name w:val="C02DB50CC23C47F38753EA3362E329DE"/>
  </w:style>
  <w:style w:type="paragraph" w:customStyle="1" w:styleId="8C93978974A7481FA2D1DA03128D9FFD">
    <w:name w:val="8C93978974A7481FA2D1DA03128D9FFD"/>
  </w:style>
  <w:style w:type="paragraph" w:customStyle="1" w:styleId="1D37073A6EF740408765A94639704648">
    <w:name w:val="1D37073A6EF740408765A94639704648"/>
  </w:style>
  <w:style w:type="paragraph" w:customStyle="1" w:styleId="2C64E1E3043E4C848D9E88AC89A0B09E">
    <w:name w:val="2C64E1E3043E4C848D9E88AC89A0B09E"/>
  </w:style>
  <w:style w:type="paragraph" w:customStyle="1" w:styleId="9BDC89A14E4947C5A6A705EFCDF9666E">
    <w:name w:val="9BDC89A14E4947C5A6A705EFCDF9666E"/>
  </w:style>
  <w:style w:type="paragraph" w:customStyle="1" w:styleId="CF2B4362AED246C3B06CF234EC0CE1EE">
    <w:name w:val="CF2B4362AED246C3B06CF234EC0CE1EE"/>
  </w:style>
  <w:style w:type="paragraph" w:customStyle="1" w:styleId="C69378FC4BF440A992EBF03F1FAEE69E">
    <w:name w:val="C69378FC4BF440A992EBF03F1FAEE69E"/>
  </w:style>
  <w:style w:type="paragraph" w:customStyle="1" w:styleId="ACC4BC4DFC54489FBDD9CA26A0DC21B7">
    <w:name w:val="ACC4BC4DFC54489FBDD9CA26A0DC21B7"/>
  </w:style>
  <w:style w:type="paragraph" w:customStyle="1" w:styleId="AE0DF232DE6C4487AFCE6CC8D151939D">
    <w:name w:val="AE0DF232DE6C4487AFCE6CC8D151939D"/>
  </w:style>
  <w:style w:type="paragraph" w:customStyle="1" w:styleId="2517EBD9D960413E88B9518943000774">
    <w:name w:val="2517EBD9D960413E88B9518943000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6C722B7-F9BC-4E4A-8001-30A49E81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Research on Maize Leaf Counting Based on Target Detection</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Maize Leaf Counting Based on Target Detection</dc:title>
  <dc:subject/>
  <dc:creator>user</dc:creator>
  <cp:keywords/>
  <dc:description/>
  <cp:lastModifiedBy>user</cp:lastModifiedBy>
  <cp:revision>2</cp:revision>
  <dcterms:created xsi:type="dcterms:W3CDTF">2023-04-29T16:44:00Z</dcterms:created>
  <dcterms:modified xsi:type="dcterms:W3CDTF">2023-04-29T17:06:00Z</dcterms:modified>
</cp:coreProperties>
</file>